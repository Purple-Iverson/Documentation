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BD46" w14:textId="48BA4993" w:rsidR="00B50E6A" w:rsidRPr="00AB4981" w:rsidRDefault="00B50E6A" w:rsidP="00B50E6A">
      <w:pPr>
        <w:pStyle w:val="Title"/>
      </w:pPr>
      <w:r>
        <w:t xml:space="preserve">PURPLE INVERSON SCRUM </w:t>
      </w:r>
      <w:r>
        <w:t xml:space="preserve">2 </w:t>
      </w:r>
      <w:r>
        <w:t xml:space="preserve">MEETING </w:t>
      </w:r>
      <w:r>
        <w:t>1</w:t>
      </w:r>
    </w:p>
    <w:p w14:paraId="6135D7A8" w14:textId="77777777" w:rsidR="00B50E6A" w:rsidRPr="00303AE1" w:rsidRDefault="00B50E6A" w:rsidP="00B50E6A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699F2ED5" w14:textId="64C62B09" w:rsidR="00B50E6A" w:rsidRPr="00AB4981" w:rsidRDefault="00B50E6A" w:rsidP="00B50E6A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>
        <w:t>19</w:t>
      </w:r>
      <w:r>
        <w:t xml:space="preserve"> </w:t>
      </w:r>
      <w:r>
        <w:t>April</w:t>
      </w:r>
      <w:r>
        <w:t xml:space="preserve"> 2022</w:t>
      </w:r>
    </w:p>
    <w:p w14:paraId="1AD48350" w14:textId="0C9E59E4" w:rsidR="00B50E6A" w:rsidRDefault="00B50E6A" w:rsidP="00B50E6A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>
        <w:t>1</w:t>
      </w:r>
      <w:r>
        <w:t>5:00</w:t>
      </w:r>
    </w:p>
    <w:p w14:paraId="65BE570C" w14:textId="5899E5EB" w:rsidR="00B50E6A" w:rsidRPr="00AB4981" w:rsidRDefault="00B50E6A" w:rsidP="00B50E6A">
      <w:pPr>
        <w:pStyle w:val="Details"/>
      </w:pPr>
      <w:r w:rsidRPr="00014B56">
        <w:rPr>
          <w:b/>
          <w:bCs/>
        </w:rPr>
        <w:t>Location</w:t>
      </w:r>
      <w:r>
        <w:t xml:space="preserve">: </w:t>
      </w:r>
      <w:r>
        <w:t>Online, Discord</w:t>
      </w:r>
    </w:p>
    <w:p w14:paraId="521E5009" w14:textId="77777777" w:rsidR="00B50E6A" w:rsidRPr="00CA6B4F" w:rsidRDefault="00B50E6A" w:rsidP="00B50E6A">
      <w:pPr>
        <w:pStyle w:val="Heading1"/>
      </w:pPr>
      <w:sdt>
        <w:sdtPr>
          <w:alias w:val="In attendance:"/>
          <w:tag w:val="In attendance:"/>
          <w:id w:val="2116784548"/>
          <w:placeholder>
            <w:docPart w:val="2B551E678C7141C8974DA8DAB23BEA04"/>
          </w:placeholder>
          <w:temporary/>
          <w:showingPlcHdr/>
          <w15:appearance w15:val="hidden"/>
        </w:sdtPr>
        <w:sdtContent>
          <w:r w:rsidRPr="00AB4981">
            <w:t>In Attendance</w:t>
          </w:r>
        </w:sdtContent>
      </w:sdt>
    </w:p>
    <w:p w14:paraId="6FF13997" w14:textId="77777777" w:rsidR="00B50E6A" w:rsidRPr="00CA6B4F" w:rsidRDefault="00B50E6A" w:rsidP="00B50E6A">
      <w:pPr>
        <w:rPr>
          <w:color w:val="000000" w:themeColor="text1"/>
        </w:rPr>
      </w:pPr>
      <w:r>
        <w:rPr>
          <w:color w:val="000000" w:themeColor="text1"/>
        </w:rPr>
        <w:t xml:space="preserve">Abigail Naicker, </w:t>
      </w:r>
      <w:proofErr w:type="spellStart"/>
      <w:r>
        <w:rPr>
          <w:color w:val="000000" w:themeColor="text1"/>
        </w:rPr>
        <w:t>Akshay</w:t>
      </w:r>
      <w:proofErr w:type="spellEnd"/>
      <w:r>
        <w:rPr>
          <w:color w:val="000000" w:themeColor="text1"/>
        </w:rPr>
        <w:t xml:space="preserve"> Makhan, </w:t>
      </w:r>
      <w:proofErr w:type="spellStart"/>
      <w:r>
        <w:rPr>
          <w:color w:val="000000" w:themeColor="text1"/>
        </w:rPr>
        <w:t>Harshan</w:t>
      </w:r>
      <w:proofErr w:type="spellEnd"/>
      <w:r>
        <w:rPr>
          <w:color w:val="000000" w:themeColor="text1"/>
        </w:rPr>
        <w:t xml:space="preserve"> Pillay, </w:t>
      </w:r>
      <w:proofErr w:type="spellStart"/>
      <w:r>
        <w:rPr>
          <w:color w:val="000000" w:themeColor="text1"/>
        </w:rPr>
        <w:t>Navin</w:t>
      </w:r>
      <w:proofErr w:type="spellEnd"/>
      <w:r>
        <w:rPr>
          <w:color w:val="000000" w:themeColor="text1"/>
        </w:rPr>
        <w:t xml:space="preserve"> Philip, </w:t>
      </w:r>
      <w:proofErr w:type="spellStart"/>
      <w:r>
        <w:rPr>
          <w:color w:val="000000" w:themeColor="text1"/>
        </w:rPr>
        <w:t>Seshnie</w:t>
      </w:r>
      <w:proofErr w:type="spellEnd"/>
      <w:r>
        <w:rPr>
          <w:color w:val="000000" w:themeColor="text1"/>
        </w:rPr>
        <w:t xml:space="preserve"> Naidoo, James Thackeray, Gabriel </w:t>
      </w:r>
      <w:proofErr w:type="spellStart"/>
      <w:r>
        <w:rPr>
          <w:color w:val="000000" w:themeColor="text1"/>
        </w:rPr>
        <w:t>Nkole</w:t>
      </w:r>
      <w:proofErr w:type="spellEnd"/>
      <w:r>
        <w:rPr>
          <w:color w:val="000000" w:themeColor="text1"/>
        </w:rPr>
        <w:t xml:space="preserve">, Tasneem Francisco, Que Sera </w:t>
      </w:r>
      <w:proofErr w:type="spellStart"/>
      <w:r>
        <w:rPr>
          <w:color w:val="000000" w:themeColor="text1"/>
        </w:rPr>
        <w:t>Subramoney</w:t>
      </w:r>
      <w:proofErr w:type="spellEnd"/>
    </w:p>
    <w:p w14:paraId="143B4B45" w14:textId="77777777" w:rsidR="00B50E6A" w:rsidRDefault="00B50E6A" w:rsidP="00B50E6A">
      <w:pPr>
        <w:pStyle w:val="Heading1"/>
      </w:pPr>
      <w:r>
        <w:t>Meeting Agenda</w:t>
      </w:r>
    </w:p>
    <w:p w14:paraId="6C909E60" w14:textId="3F5F8A33" w:rsidR="001236D2" w:rsidRDefault="001236D2" w:rsidP="001236D2">
      <w:pPr>
        <w:pStyle w:val="ListParagraph"/>
        <w:numPr>
          <w:ilvl w:val="0"/>
          <w:numId w:val="5"/>
        </w:numPr>
      </w:pPr>
      <w:proofErr w:type="spellStart"/>
      <w:r>
        <w:t>Kanboard</w:t>
      </w:r>
      <w:proofErr w:type="spellEnd"/>
      <w:r>
        <w:t xml:space="preserve"> updated</w:t>
      </w:r>
    </w:p>
    <w:p w14:paraId="4F458E88" w14:textId="39660F3A" w:rsidR="0060421B" w:rsidRDefault="0060421B" w:rsidP="0060421B">
      <w:pPr>
        <w:pStyle w:val="ListParagraph"/>
        <w:numPr>
          <w:ilvl w:val="1"/>
          <w:numId w:val="5"/>
        </w:numPr>
      </w:pPr>
      <w:r>
        <w:t>Different Features added</w:t>
      </w:r>
    </w:p>
    <w:p w14:paraId="159E0AF6" w14:textId="15425B76" w:rsidR="001236D2" w:rsidRDefault="001236D2" w:rsidP="001236D2">
      <w:pPr>
        <w:pStyle w:val="ListParagraph"/>
        <w:numPr>
          <w:ilvl w:val="0"/>
          <w:numId w:val="5"/>
        </w:numPr>
      </w:pPr>
      <w:r>
        <w:t>Flutter Architecture video</w:t>
      </w:r>
    </w:p>
    <w:p w14:paraId="2DBB8CD8" w14:textId="23D80EE5" w:rsidR="001236D2" w:rsidRDefault="001236D2" w:rsidP="001236D2">
      <w:pPr>
        <w:pStyle w:val="ListParagraph"/>
        <w:numPr>
          <w:ilvl w:val="0"/>
          <w:numId w:val="5"/>
        </w:numPr>
      </w:pPr>
      <w:r>
        <w:t xml:space="preserve">Brainstorm how to structure the question bank system </w:t>
      </w:r>
    </w:p>
    <w:p w14:paraId="32C037E4" w14:textId="7B083783" w:rsidR="001236D2" w:rsidRDefault="008664E8" w:rsidP="00F21591">
      <w:pPr>
        <w:pStyle w:val="ListParagraph"/>
        <w:numPr>
          <w:ilvl w:val="1"/>
          <w:numId w:val="5"/>
        </w:numPr>
      </w:pPr>
      <w:r>
        <w:t>Set up question bank (how to link it to database and structure it)</w:t>
      </w:r>
    </w:p>
    <w:p w14:paraId="0546A69D" w14:textId="07469CA9" w:rsidR="008664E8" w:rsidRDefault="008B26D7" w:rsidP="001236D2">
      <w:pPr>
        <w:pStyle w:val="ListParagraph"/>
        <w:numPr>
          <w:ilvl w:val="0"/>
          <w:numId w:val="5"/>
        </w:numPr>
      </w:pPr>
      <w:r>
        <w:t xml:space="preserve">Way to facilitate the tracking </w:t>
      </w:r>
    </w:p>
    <w:p w14:paraId="3AF4AC81" w14:textId="1B434219" w:rsidR="008B26D7" w:rsidRDefault="008B26D7" w:rsidP="008B26D7">
      <w:pPr>
        <w:pStyle w:val="ListParagraph"/>
        <w:numPr>
          <w:ilvl w:val="1"/>
          <w:numId w:val="5"/>
        </w:numPr>
      </w:pPr>
      <w:r>
        <w:t xml:space="preserve">This user logged in at this time </w:t>
      </w:r>
    </w:p>
    <w:p w14:paraId="7E4B69C8" w14:textId="4857F4BE" w:rsidR="00F643FE" w:rsidRDefault="00F643FE" w:rsidP="00F643FE">
      <w:pPr>
        <w:pStyle w:val="ListParagraph"/>
        <w:numPr>
          <w:ilvl w:val="0"/>
          <w:numId w:val="5"/>
        </w:numPr>
      </w:pPr>
      <w:r>
        <w:t>Update User Interface</w:t>
      </w:r>
    </w:p>
    <w:p w14:paraId="71550193" w14:textId="527190A2" w:rsidR="006E6D2A" w:rsidRDefault="006E6D2A" w:rsidP="00F643FE">
      <w:pPr>
        <w:pStyle w:val="ListParagraph"/>
        <w:numPr>
          <w:ilvl w:val="0"/>
          <w:numId w:val="5"/>
        </w:numPr>
      </w:pPr>
      <w:r>
        <w:t>Sketch Wireframe design for UI</w:t>
      </w:r>
    </w:p>
    <w:p w14:paraId="3F609C5E" w14:textId="6F5C14FB" w:rsidR="006E6D2A" w:rsidRDefault="006E6D2A" w:rsidP="006E6D2A"/>
    <w:p w14:paraId="4441C1EC" w14:textId="77777777" w:rsidR="00B50E6A" w:rsidRPr="00CA6B4F" w:rsidRDefault="00B50E6A" w:rsidP="00B50E6A">
      <w:sdt>
        <w:sdtPr>
          <w:alias w:val="Next meeting:"/>
          <w:tag w:val="Next meeting:"/>
          <w:id w:val="-1524860034"/>
          <w:placeholder>
            <w:docPart w:val="859CF90EB0974015ADB1F96EA1A6DEA1"/>
          </w:placeholder>
          <w:temporary/>
          <w:showingPlcHdr/>
          <w15:appearance w15:val="hidden"/>
        </w:sdtPr>
        <w:sdtContent>
          <w:r w:rsidRPr="00CA7ADF">
            <w:rPr>
              <w:rFonts w:asciiTheme="majorHAnsi" w:hAnsiTheme="majorHAnsi"/>
              <w:sz w:val="30"/>
              <w:szCs w:val="30"/>
            </w:rPr>
            <w:t>Next Meeting</w:t>
          </w:r>
        </w:sdtContent>
      </w:sdt>
    </w:p>
    <w:p w14:paraId="29B95759" w14:textId="4C3FC363" w:rsidR="00B50E6A" w:rsidRPr="00CA6B4F" w:rsidRDefault="00786E9D" w:rsidP="00B50E6A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B50E6A">
        <w:rPr>
          <w:color w:val="000000" w:themeColor="text1"/>
        </w:rPr>
        <w:t xml:space="preserve"> April 2022 | 13:15</w:t>
      </w:r>
    </w:p>
    <w:p w14:paraId="13A725FE" w14:textId="61C9F805" w:rsidR="00CA6B4F" w:rsidRPr="00CA6B4F" w:rsidRDefault="00CA6B4F" w:rsidP="00CA6B4F">
      <w:pPr>
        <w:rPr>
          <w:color w:val="000000" w:themeColor="text1"/>
        </w:rPr>
      </w:pPr>
    </w:p>
    <w:sectPr w:rsidR="00CA6B4F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542B" w14:textId="77777777" w:rsidR="004707B6" w:rsidRDefault="004707B6">
      <w:pPr>
        <w:spacing w:after="0" w:line="240" w:lineRule="auto"/>
      </w:pPr>
      <w:r>
        <w:separator/>
      </w:r>
    </w:p>
  </w:endnote>
  <w:endnote w:type="continuationSeparator" w:id="0">
    <w:p w14:paraId="2FE1B485" w14:textId="77777777" w:rsidR="004707B6" w:rsidRDefault="0047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FF97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0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ADFF" w14:textId="77777777" w:rsidR="004707B6" w:rsidRDefault="004707B6">
      <w:pPr>
        <w:spacing w:after="0" w:line="240" w:lineRule="auto"/>
      </w:pPr>
      <w:r>
        <w:separator/>
      </w:r>
    </w:p>
  </w:footnote>
  <w:footnote w:type="continuationSeparator" w:id="0">
    <w:p w14:paraId="487B1443" w14:textId="77777777" w:rsidR="004707B6" w:rsidRDefault="00470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6BED7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ECA276" wp14:editId="362186E6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620B4562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FFgA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F05373"/>
    <w:multiLevelType w:val="hybridMultilevel"/>
    <w:tmpl w:val="91D8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86F9E"/>
    <w:multiLevelType w:val="hybridMultilevel"/>
    <w:tmpl w:val="8626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866028">
    <w:abstractNumId w:val="0"/>
  </w:num>
  <w:num w:numId="2" w16cid:durableId="730813522">
    <w:abstractNumId w:val="2"/>
  </w:num>
  <w:num w:numId="3" w16cid:durableId="1782265742">
    <w:abstractNumId w:val="4"/>
  </w:num>
  <w:num w:numId="4" w16cid:durableId="1637681351">
    <w:abstractNumId w:val="1"/>
  </w:num>
  <w:num w:numId="5" w16cid:durableId="2069959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6A"/>
    <w:rsid w:val="0001495E"/>
    <w:rsid w:val="0001626D"/>
    <w:rsid w:val="00035454"/>
    <w:rsid w:val="001236D2"/>
    <w:rsid w:val="002E0B9C"/>
    <w:rsid w:val="002E6287"/>
    <w:rsid w:val="002E628A"/>
    <w:rsid w:val="00303AE1"/>
    <w:rsid w:val="003949BD"/>
    <w:rsid w:val="004707B6"/>
    <w:rsid w:val="004A441F"/>
    <w:rsid w:val="004D61A7"/>
    <w:rsid w:val="00524B92"/>
    <w:rsid w:val="00560F76"/>
    <w:rsid w:val="00591FFE"/>
    <w:rsid w:val="0060421B"/>
    <w:rsid w:val="006B7784"/>
    <w:rsid w:val="006E6D2A"/>
    <w:rsid w:val="006F16F0"/>
    <w:rsid w:val="007520BE"/>
    <w:rsid w:val="00761CCB"/>
    <w:rsid w:val="00786E9D"/>
    <w:rsid w:val="008664E8"/>
    <w:rsid w:val="008B26D7"/>
    <w:rsid w:val="00A448C1"/>
    <w:rsid w:val="00AA7AA0"/>
    <w:rsid w:val="00AB4981"/>
    <w:rsid w:val="00AD20E5"/>
    <w:rsid w:val="00B43495"/>
    <w:rsid w:val="00B50E6A"/>
    <w:rsid w:val="00B70211"/>
    <w:rsid w:val="00CA6B4F"/>
    <w:rsid w:val="00D2721F"/>
    <w:rsid w:val="00DA4A43"/>
    <w:rsid w:val="00DA5BEB"/>
    <w:rsid w:val="00DE395C"/>
    <w:rsid w:val="00E2411A"/>
    <w:rsid w:val="00E37225"/>
    <w:rsid w:val="00E51439"/>
    <w:rsid w:val="00EF36A5"/>
    <w:rsid w:val="00F21591"/>
    <w:rsid w:val="00F6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F77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B50E6A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B5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n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51E678C7141C8974DA8DAB23BE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BDDBF-DC28-451D-AF0C-AC5AE035886C}"/>
      </w:docPartPr>
      <w:docPartBody>
        <w:p w:rsidR="00000000" w:rsidRDefault="00022501" w:rsidP="00022501">
          <w:pPr>
            <w:pStyle w:val="2B551E678C7141C8974DA8DAB23BEA04"/>
          </w:pPr>
          <w:r w:rsidRPr="00AB4981">
            <w:t>In Attendance</w:t>
          </w:r>
        </w:p>
      </w:docPartBody>
    </w:docPart>
    <w:docPart>
      <w:docPartPr>
        <w:name w:val="859CF90EB0974015ADB1F96EA1A6D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401AD-02E9-4C71-93CE-63DB145758A1}"/>
      </w:docPartPr>
      <w:docPartBody>
        <w:p w:rsidR="00000000" w:rsidRDefault="00022501" w:rsidP="00022501">
          <w:pPr>
            <w:pStyle w:val="859CF90EB0974015ADB1F96EA1A6DEA1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20831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01"/>
    <w:rsid w:val="00022501"/>
    <w:rsid w:val="0006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B8974B7740EE4FE285E450EB1DCF3DD5">
    <w:name w:val="B8974B7740EE4FE285E450EB1DCF3DD5"/>
  </w:style>
  <w:style w:type="paragraph" w:customStyle="1" w:styleId="E0B733054C784FD4A01C39A7B5378406">
    <w:name w:val="E0B733054C784FD4A01C39A7B5378406"/>
  </w:style>
  <w:style w:type="paragraph" w:customStyle="1" w:styleId="30CA8BDAC7AB43A1A651F76904B704D7">
    <w:name w:val="30CA8BDAC7AB43A1A651F76904B704D7"/>
  </w:style>
  <w:style w:type="paragraph" w:customStyle="1" w:styleId="59C1B4D6D60A491BA3E6039696120DBC">
    <w:name w:val="59C1B4D6D60A491BA3E6039696120DBC"/>
  </w:style>
  <w:style w:type="paragraph" w:customStyle="1" w:styleId="8FB6D698560C46A28CAD9AC08246CBAC">
    <w:name w:val="8FB6D698560C46A28CAD9AC08246CBAC"/>
  </w:style>
  <w:style w:type="paragraph" w:customStyle="1" w:styleId="0D5D783CC8E1426D93A484CA5A8E972B">
    <w:name w:val="0D5D783CC8E1426D93A484CA5A8E972B"/>
  </w:style>
  <w:style w:type="paragraph" w:customStyle="1" w:styleId="CD1B43F9542F441E990496001F68FA35">
    <w:name w:val="CD1B43F9542F441E990496001F68FA35"/>
  </w:style>
  <w:style w:type="paragraph" w:customStyle="1" w:styleId="25FED181749C43D1A45F3EBCCB052ED2">
    <w:name w:val="25FED181749C43D1A45F3EBCCB052ED2"/>
  </w:style>
  <w:style w:type="paragraph" w:customStyle="1" w:styleId="D9D9F41BF1B54205A319FCCDB0800119">
    <w:name w:val="D9D9F41BF1B54205A319FCCDB0800119"/>
  </w:style>
  <w:style w:type="paragraph" w:customStyle="1" w:styleId="9B9158C3082449A8AF8EF7333A6D6F79">
    <w:name w:val="9B9158C3082449A8AF8EF7333A6D6F79"/>
  </w:style>
  <w:style w:type="paragraph" w:customStyle="1" w:styleId="06AA80C8CFE34788A87F19A133D5023C">
    <w:name w:val="06AA80C8CFE34788A87F19A133D5023C"/>
  </w:style>
  <w:style w:type="paragraph" w:customStyle="1" w:styleId="1BDE3BABD8634731860DB4C3C758E707">
    <w:name w:val="1BDE3BABD8634731860DB4C3C758E707"/>
  </w:style>
  <w:style w:type="paragraph" w:customStyle="1" w:styleId="010B33079E244696AF0C534EDE90FCB5">
    <w:name w:val="010B33079E244696AF0C534EDE90FCB5"/>
  </w:style>
  <w:style w:type="paragraph" w:customStyle="1" w:styleId="26BE14C60621481CB000A3A1353EFC0D">
    <w:name w:val="26BE14C60621481CB000A3A1353EFC0D"/>
  </w:style>
  <w:style w:type="paragraph" w:customStyle="1" w:styleId="83634C1F7C98469EBB5EBD8579468E01">
    <w:name w:val="83634C1F7C98469EBB5EBD8579468E01"/>
  </w:style>
  <w:style w:type="paragraph" w:customStyle="1" w:styleId="55D74B15AFA140DD86BAE5F6969D2560">
    <w:name w:val="55D74B15AFA140DD86BAE5F6969D2560"/>
  </w:style>
  <w:style w:type="paragraph" w:customStyle="1" w:styleId="7E925A55B01948BC981987597DE60649">
    <w:name w:val="7E925A55B01948BC981987597DE60649"/>
  </w:style>
  <w:style w:type="paragraph" w:customStyle="1" w:styleId="87975A75A01C48909397B1E7A94AC876">
    <w:name w:val="87975A75A01C48909397B1E7A94AC876"/>
  </w:style>
  <w:style w:type="paragraph" w:customStyle="1" w:styleId="F5BE5EBB47B44837999217905BD1DAA5">
    <w:name w:val="F5BE5EBB47B44837999217905BD1DAA5"/>
  </w:style>
  <w:style w:type="paragraph" w:customStyle="1" w:styleId="AED8D3152AA947B8B020046B2F692C53">
    <w:name w:val="AED8D3152AA947B8B020046B2F692C53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8C2A4F64D18D478B90721885989A6D5C">
    <w:name w:val="8C2A4F64D18D478B90721885989A6D5C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3A9251BE0427498BA6ADD230F209AF92">
    <w:name w:val="3A9251BE0427498BA6ADD230F209AF92"/>
  </w:style>
  <w:style w:type="paragraph" w:customStyle="1" w:styleId="57F5F9F4AC0A41A2B5A2A4096F1DA1D0">
    <w:name w:val="57F5F9F4AC0A41A2B5A2A4096F1DA1D0"/>
  </w:style>
  <w:style w:type="paragraph" w:customStyle="1" w:styleId="2436B5E7DE294FE18158D1955A75A6CB">
    <w:name w:val="2436B5E7DE294FE18158D1955A75A6CB"/>
  </w:style>
  <w:style w:type="paragraph" w:customStyle="1" w:styleId="20AC53C1B7C647CBA72A69B77341D0F8">
    <w:name w:val="20AC53C1B7C647CBA72A69B77341D0F8"/>
  </w:style>
  <w:style w:type="paragraph" w:customStyle="1" w:styleId="39A71EFB85384FBCA0AF1C38D84F9BA3">
    <w:name w:val="39A71EFB85384FBCA0AF1C38D84F9BA3"/>
  </w:style>
  <w:style w:type="paragraph" w:customStyle="1" w:styleId="D2394DDA138741B18DA86B13B62A2FA6">
    <w:name w:val="D2394DDA138741B18DA86B13B62A2FA6"/>
  </w:style>
  <w:style w:type="paragraph" w:customStyle="1" w:styleId="FB4985C9480D42488C66DE64A203869A">
    <w:name w:val="FB4985C9480D42488C66DE64A203869A"/>
  </w:style>
  <w:style w:type="paragraph" w:customStyle="1" w:styleId="2B551E678C7141C8974DA8DAB23BEA04">
    <w:name w:val="2B551E678C7141C8974DA8DAB23BEA04"/>
    <w:rsid w:val="00022501"/>
  </w:style>
  <w:style w:type="paragraph" w:customStyle="1" w:styleId="859CF90EB0974015ADB1F96EA1A6DEA1">
    <w:name w:val="859CF90EB0974015ADB1F96EA1A6DEA1"/>
    <w:rsid w:val="00022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2022-04-19T12:48:00Z</dcterms:created>
  <dcterms:modified xsi:type="dcterms:W3CDTF">2022-04-19T13:49:00Z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