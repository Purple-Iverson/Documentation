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854E0" w14:textId="60FF46FB" w:rsidR="00EF36A5" w:rsidRPr="00AB4981" w:rsidRDefault="00BC547D" w:rsidP="00AB4981">
      <w:pPr>
        <w:pStyle w:val="Title"/>
      </w:pPr>
      <w:r>
        <w:t xml:space="preserve">PURPLE INVERSON SCRUM MEETING </w:t>
      </w:r>
      <w:r w:rsidR="00E841B8">
        <w:t>2</w:t>
      </w:r>
    </w:p>
    <w:p w14:paraId="5F8CD1C4" w14:textId="77777777" w:rsidR="00EF36A5" w:rsidRPr="00303AE1" w:rsidRDefault="00EF36A5" w:rsidP="00AB4981">
      <w:pPr>
        <w:pStyle w:val="Title"/>
        <w:rPr>
          <w:b w:val="0"/>
        </w:rPr>
      </w:pPr>
      <w:r w:rsidRPr="00303AE1">
        <w:rPr>
          <w:b w:val="0"/>
        </w:rPr>
        <w:t>Minutes</w:t>
      </w:r>
    </w:p>
    <w:p w14:paraId="3858357A" w14:textId="6873886E" w:rsidR="00EF36A5" w:rsidRPr="00AB4981" w:rsidRDefault="00EF36A5" w:rsidP="00AB4981">
      <w:pPr>
        <w:pStyle w:val="Details"/>
      </w:pPr>
      <w:r w:rsidRPr="00AB4981">
        <w:rPr>
          <w:b/>
        </w:rPr>
        <w:t>Date</w:t>
      </w:r>
      <w:r w:rsidRPr="00AB4981">
        <w:t xml:space="preserve">: </w:t>
      </w:r>
      <w:r w:rsidR="00BC547D">
        <w:t>28 March 2022</w:t>
      </w:r>
    </w:p>
    <w:p w14:paraId="7CFEBFFC" w14:textId="24E91A39" w:rsidR="00EF36A5" w:rsidRDefault="00EF36A5" w:rsidP="00AB4981">
      <w:pPr>
        <w:pStyle w:val="Details"/>
      </w:pPr>
      <w:r w:rsidRPr="00AB4981">
        <w:rPr>
          <w:b/>
        </w:rPr>
        <w:t>Time</w:t>
      </w:r>
      <w:r w:rsidRPr="00AB4981">
        <w:t xml:space="preserve">: </w:t>
      </w:r>
      <w:r w:rsidR="00BC547D">
        <w:t>14:15</w:t>
      </w:r>
    </w:p>
    <w:p w14:paraId="1D9FCD2F" w14:textId="4456518F" w:rsidR="00E841B8" w:rsidRPr="00AB4981" w:rsidRDefault="00E841B8" w:rsidP="00AB4981">
      <w:pPr>
        <w:pStyle w:val="Details"/>
      </w:pPr>
      <w:r w:rsidRPr="00014B56">
        <w:rPr>
          <w:b/>
          <w:bCs/>
        </w:rPr>
        <w:t>Location</w:t>
      </w:r>
      <w:r>
        <w:t>: Online</w:t>
      </w:r>
      <w:r w:rsidR="0035103C">
        <w:t>, Discord</w:t>
      </w:r>
    </w:p>
    <w:p w14:paraId="54181B95" w14:textId="77777777" w:rsidR="00CA6B4F" w:rsidRPr="00CA6B4F" w:rsidRDefault="005363B8" w:rsidP="00AB4981">
      <w:pPr>
        <w:pStyle w:val="Heading1"/>
      </w:pPr>
      <w:sdt>
        <w:sdtPr>
          <w:alias w:val="In attendance:"/>
          <w:tag w:val="In attendance:"/>
          <w:id w:val="-34966697"/>
          <w:placeholder>
            <w:docPart w:val="4F602DB974654DD384CCDF317EDABDE1"/>
          </w:placeholder>
          <w:temporary/>
          <w:showingPlcHdr/>
          <w15:appearance w15:val="hidden"/>
        </w:sdtPr>
        <w:sdtEndPr/>
        <w:sdtContent>
          <w:r w:rsidR="00CA6B4F" w:rsidRPr="00AB4981">
            <w:t>In Attendance</w:t>
          </w:r>
        </w:sdtContent>
      </w:sdt>
    </w:p>
    <w:p w14:paraId="3BE718D8" w14:textId="59DA906F" w:rsidR="00CA6B4F" w:rsidRPr="00CA6B4F" w:rsidRDefault="00E841B8" w:rsidP="00CA6B4F">
      <w:pPr>
        <w:rPr>
          <w:color w:val="000000" w:themeColor="text1"/>
        </w:rPr>
      </w:pPr>
      <w:r>
        <w:rPr>
          <w:color w:val="000000" w:themeColor="text1"/>
        </w:rPr>
        <w:t xml:space="preserve">Abigail Naicker, Akshay Makhan, </w:t>
      </w:r>
      <w:proofErr w:type="spellStart"/>
      <w:r>
        <w:rPr>
          <w:color w:val="000000" w:themeColor="text1"/>
        </w:rPr>
        <w:t>Harshan</w:t>
      </w:r>
      <w:proofErr w:type="spellEnd"/>
      <w:r>
        <w:rPr>
          <w:color w:val="000000" w:themeColor="text1"/>
        </w:rPr>
        <w:t xml:space="preserve"> Pillay, </w:t>
      </w:r>
      <w:proofErr w:type="spellStart"/>
      <w:r>
        <w:rPr>
          <w:color w:val="000000" w:themeColor="text1"/>
        </w:rPr>
        <w:t>Navin</w:t>
      </w:r>
      <w:proofErr w:type="spellEnd"/>
      <w:r>
        <w:rPr>
          <w:color w:val="000000" w:themeColor="text1"/>
        </w:rPr>
        <w:t xml:space="preserve"> Philip, </w:t>
      </w:r>
      <w:proofErr w:type="spellStart"/>
      <w:r>
        <w:rPr>
          <w:color w:val="000000" w:themeColor="text1"/>
        </w:rPr>
        <w:t>Seshnie</w:t>
      </w:r>
      <w:proofErr w:type="spellEnd"/>
      <w:r>
        <w:rPr>
          <w:color w:val="000000" w:themeColor="text1"/>
        </w:rPr>
        <w:t xml:space="preserve"> Naidoo, James T</w:t>
      </w:r>
      <w:r w:rsidR="00B268CA">
        <w:rPr>
          <w:color w:val="000000" w:themeColor="text1"/>
        </w:rPr>
        <w:t>hackeray</w:t>
      </w:r>
      <w:r>
        <w:rPr>
          <w:color w:val="000000" w:themeColor="text1"/>
        </w:rPr>
        <w:t xml:space="preserve">, Gabriel </w:t>
      </w:r>
      <w:proofErr w:type="spellStart"/>
      <w:r>
        <w:rPr>
          <w:color w:val="000000" w:themeColor="text1"/>
        </w:rPr>
        <w:t>N</w:t>
      </w:r>
      <w:r w:rsidR="00B268CA">
        <w:rPr>
          <w:color w:val="000000" w:themeColor="text1"/>
        </w:rPr>
        <w:t>kole</w:t>
      </w:r>
      <w:proofErr w:type="spellEnd"/>
      <w:r>
        <w:rPr>
          <w:color w:val="000000" w:themeColor="text1"/>
        </w:rPr>
        <w:t>, Tas</w:t>
      </w:r>
      <w:r w:rsidR="00B268CA">
        <w:rPr>
          <w:color w:val="000000" w:themeColor="text1"/>
        </w:rPr>
        <w:t>neem</w:t>
      </w:r>
      <w:r>
        <w:rPr>
          <w:color w:val="000000" w:themeColor="text1"/>
        </w:rPr>
        <w:t xml:space="preserve"> F</w:t>
      </w:r>
      <w:r w:rsidR="00B268CA">
        <w:rPr>
          <w:color w:val="000000" w:themeColor="text1"/>
        </w:rPr>
        <w:t xml:space="preserve">rancisco, Que Sera </w:t>
      </w:r>
      <w:proofErr w:type="spellStart"/>
      <w:r w:rsidR="00B268CA">
        <w:rPr>
          <w:color w:val="000000" w:themeColor="text1"/>
        </w:rPr>
        <w:t>Subramoney</w:t>
      </w:r>
      <w:proofErr w:type="spellEnd"/>
    </w:p>
    <w:p w14:paraId="06C0DB08" w14:textId="3CE7D388" w:rsidR="00CA6B4F" w:rsidRDefault="00E841B8" w:rsidP="00AB4981">
      <w:pPr>
        <w:pStyle w:val="Heading1"/>
      </w:pPr>
      <w:r>
        <w:t>Meeting Agenda</w:t>
      </w:r>
    </w:p>
    <w:p w14:paraId="475DC319" w14:textId="50596E7D" w:rsidR="00AF164E" w:rsidRDefault="00AF164E" w:rsidP="00ED0C3A">
      <w:pPr>
        <w:pStyle w:val="ListParagraph"/>
        <w:numPr>
          <w:ilvl w:val="0"/>
          <w:numId w:val="4"/>
        </w:numPr>
      </w:pPr>
      <w:r>
        <w:t>Decision which member wants to be front-end or back-end</w:t>
      </w:r>
      <w:r w:rsidR="00ED0C3A">
        <w:t>:</w:t>
      </w:r>
    </w:p>
    <w:p w14:paraId="24AACBEB" w14:textId="5DD00015" w:rsidR="00AF164E" w:rsidRDefault="00E45E52" w:rsidP="00ED0C3A">
      <w:pPr>
        <w:pStyle w:val="ListParagraph"/>
        <w:numPr>
          <w:ilvl w:val="1"/>
          <w:numId w:val="4"/>
        </w:numPr>
      </w:pPr>
      <w:r>
        <w:t>4</w:t>
      </w:r>
      <w:r w:rsidR="00AF164E">
        <w:t xml:space="preserve"> members on UI and rest on back-end</w:t>
      </w:r>
      <w:r w:rsidR="00E263B9">
        <w:t xml:space="preserve"> (not set in stone)</w:t>
      </w:r>
    </w:p>
    <w:p w14:paraId="6C0B6BB2" w14:textId="4525EFB3" w:rsidR="00F50981" w:rsidRDefault="00F50981" w:rsidP="00ED0C3A">
      <w:pPr>
        <w:pStyle w:val="ListParagraph"/>
        <w:numPr>
          <w:ilvl w:val="1"/>
          <w:numId w:val="4"/>
        </w:numPr>
      </w:pPr>
      <w:r>
        <w:t>Figma- prototype for UI</w:t>
      </w:r>
    </w:p>
    <w:p w14:paraId="5B6986D5" w14:textId="50C8CB16" w:rsidR="00703B54" w:rsidRDefault="00703B54" w:rsidP="00ED0C3A">
      <w:pPr>
        <w:pStyle w:val="ListParagraph"/>
        <w:numPr>
          <w:ilvl w:val="0"/>
          <w:numId w:val="4"/>
        </w:numPr>
      </w:pPr>
      <w:r>
        <w:t xml:space="preserve">GitHub </w:t>
      </w:r>
      <w:r w:rsidR="004B433C">
        <w:t xml:space="preserve">is </w:t>
      </w:r>
      <w:r w:rsidR="001F4348">
        <w:t>centralized</w:t>
      </w:r>
      <w:r>
        <w:t>.</w:t>
      </w:r>
    </w:p>
    <w:p w14:paraId="078CD556" w14:textId="799DC80D" w:rsidR="00703B54" w:rsidRDefault="00703B54" w:rsidP="00ED0C3A">
      <w:pPr>
        <w:pStyle w:val="ListParagraph"/>
        <w:numPr>
          <w:ilvl w:val="0"/>
          <w:numId w:val="4"/>
        </w:numPr>
      </w:pPr>
      <w:r>
        <w:t>Client mentioned he wants a web app</w:t>
      </w:r>
      <w:r w:rsidR="004B433C">
        <w:t xml:space="preserve">. </w:t>
      </w:r>
    </w:p>
    <w:p w14:paraId="18C7479F" w14:textId="5A980773" w:rsidR="00E263B9" w:rsidRDefault="00703B54" w:rsidP="00ED0C3A">
      <w:pPr>
        <w:pStyle w:val="ListParagraph"/>
        <w:numPr>
          <w:ilvl w:val="0"/>
          <w:numId w:val="4"/>
        </w:numPr>
      </w:pPr>
      <w:r>
        <w:t>We want to have a s</w:t>
      </w:r>
      <w:r w:rsidR="00E263B9">
        <w:t xml:space="preserve">trong back-end. </w:t>
      </w:r>
    </w:p>
    <w:p w14:paraId="1562BE11" w14:textId="65CE374C" w:rsidR="00ED0C3A" w:rsidRPr="00AF164E" w:rsidRDefault="00ED0C3A" w:rsidP="00ED0C3A">
      <w:pPr>
        <w:pStyle w:val="ListParagraph"/>
        <w:numPr>
          <w:ilvl w:val="0"/>
          <w:numId w:val="4"/>
        </w:numPr>
      </w:pPr>
      <w:proofErr w:type="spellStart"/>
      <w:r>
        <w:t>Seshnie</w:t>
      </w:r>
      <w:proofErr w:type="spellEnd"/>
      <w:r>
        <w:t xml:space="preserve"> converted user stories from board. Uploaded to GitHub.</w:t>
      </w:r>
    </w:p>
    <w:p w14:paraId="3E8ECE20" w14:textId="2F484E05" w:rsidR="00003AD9" w:rsidRDefault="00695FFE" w:rsidP="00ED0C3A">
      <w:pPr>
        <w:pStyle w:val="ListParagraph"/>
        <w:numPr>
          <w:ilvl w:val="0"/>
          <w:numId w:val="4"/>
        </w:numPr>
      </w:pPr>
      <w:r>
        <w:t xml:space="preserve">Decision on which framework to use. </w:t>
      </w:r>
    </w:p>
    <w:p w14:paraId="03E5EA6A" w14:textId="51BEE5FE" w:rsidR="00695FFE" w:rsidRDefault="00695FFE" w:rsidP="00ED0C3A">
      <w:pPr>
        <w:pStyle w:val="ListParagraph"/>
        <w:numPr>
          <w:ilvl w:val="1"/>
          <w:numId w:val="4"/>
        </w:numPr>
      </w:pPr>
      <w:r>
        <w:t xml:space="preserve">The pros and cons of each framework and which one each member prefers. </w:t>
      </w:r>
    </w:p>
    <w:p w14:paraId="238A224F" w14:textId="0552ECCC" w:rsidR="004B433C" w:rsidRDefault="004B433C" w:rsidP="00ED0C3A">
      <w:pPr>
        <w:pStyle w:val="ListParagraph"/>
        <w:numPr>
          <w:ilvl w:val="1"/>
          <w:numId w:val="4"/>
        </w:numPr>
      </w:pPr>
      <w:r>
        <w:t>React used more in these apps these days, created in 2015</w:t>
      </w:r>
    </w:p>
    <w:p w14:paraId="6E76362C" w14:textId="4EFE91C1" w:rsidR="00664298" w:rsidRDefault="00664298" w:rsidP="00ED0C3A">
      <w:pPr>
        <w:pStyle w:val="ListParagraph"/>
        <w:numPr>
          <w:ilvl w:val="1"/>
          <w:numId w:val="4"/>
        </w:numPr>
      </w:pPr>
      <w:r>
        <w:t>Tas</w:t>
      </w:r>
      <w:r w:rsidR="00AF164E">
        <w:t>neem</w:t>
      </w:r>
      <w:r>
        <w:t xml:space="preserve"> – Flutter</w:t>
      </w:r>
      <w:r w:rsidR="00EE77B9">
        <w:t xml:space="preserve">. </w:t>
      </w:r>
      <w:r>
        <w:t>React is more of a learning curve</w:t>
      </w:r>
      <w:r w:rsidR="004B433C">
        <w:t>.</w:t>
      </w:r>
    </w:p>
    <w:p w14:paraId="222693DB" w14:textId="55303DFA" w:rsidR="00664298" w:rsidRDefault="00664298" w:rsidP="00ED0C3A">
      <w:pPr>
        <w:pStyle w:val="ListParagraph"/>
        <w:numPr>
          <w:ilvl w:val="1"/>
          <w:numId w:val="4"/>
        </w:numPr>
      </w:pPr>
      <w:r>
        <w:t>Gab</w:t>
      </w:r>
      <w:r w:rsidR="00AF164E">
        <w:t>riel</w:t>
      </w:r>
      <w:r>
        <w:t xml:space="preserve"> – Flutter</w:t>
      </w:r>
      <w:r w:rsidR="00EE77B9">
        <w:t xml:space="preserve">. </w:t>
      </w:r>
      <w:r>
        <w:t xml:space="preserve">JavaScript thing and not </w:t>
      </w:r>
      <w:proofErr w:type="spellStart"/>
      <w:r>
        <w:t>to</w:t>
      </w:r>
      <w:proofErr w:type="spellEnd"/>
      <w:r>
        <w:t xml:space="preserve"> sure how hard it is to learn flutter, want to try both. Checked others, flutter and react main 2 options</w:t>
      </w:r>
    </w:p>
    <w:p w14:paraId="5071A8B5" w14:textId="4C838AF3" w:rsidR="00664298" w:rsidRDefault="00664298" w:rsidP="00ED0C3A">
      <w:pPr>
        <w:pStyle w:val="ListParagraph"/>
        <w:numPr>
          <w:ilvl w:val="1"/>
          <w:numId w:val="4"/>
        </w:numPr>
      </w:pPr>
      <w:proofErr w:type="spellStart"/>
      <w:r>
        <w:t>Navin</w:t>
      </w:r>
      <w:proofErr w:type="spellEnd"/>
      <w:r>
        <w:t xml:space="preserve"> – </w:t>
      </w:r>
      <w:r w:rsidR="00AF164E">
        <w:t>T</w:t>
      </w:r>
      <w:r>
        <w:t>orn between both</w:t>
      </w:r>
      <w:r w:rsidR="007829E9">
        <w:t>. Regards to UI flutter better</w:t>
      </w:r>
    </w:p>
    <w:p w14:paraId="778DA4F7" w14:textId="79FEF9FE" w:rsidR="00664298" w:rsidRPr="00ED0C3A" w:rsidRDefault="00664298" w:rsidP="00ED0C3A">
      <w:pPr>
        <w:pStyle w:val="ListParagraph"/>
        <w:numPr>
          <w:ilvl w:val="1"/>
          <w:numId w:val="4"/>
        </w:numPr>
        <w:rPr>
          <w:rFonts w:cs="Helvetica"/>
          <w:color w:val="auto"/>
        </w:rPr>
      </w:pPr>
      <w:proofErr w:type="spellStart"/>
      <w:r>
        <w:t>Harshan</w:t>
      </w:r>
      <w:proofErr w:type="spellEnd"/>
      <w:r>
        <w:t xml:space="preserve"> – </w:t>
      </w:r>
      <w:r w:rsidR="00EE77B9">
        <w:t>F</w:t>
      </w:r>
      <w:r>
        <w:t xml:space="preserve">lutter because </w:t>
      </w:r>
      <w:r w:rsidRPr="00ED0C3A">
        <w:rPr>
          <w:rFonts w:cs="Helvetica"/>
          <w:color w:val="auto"/>
        </w:rPr>
        <w:t>A Flutter app can jump into the desktop environment immediately, while a React app must use a web interface as an intermediary for that situation.</w:t>
      </w:r>
      <w:r w:rsidR="00AF164E" w:rsidRPr="00ED0C3A">
        <w:rPr>
          <w:rFonts w:cs="Helvetica"/>
          <w:color w:val="auto"/>
        </w:rPr>
        <w:t xml:space="preserve"> Flutter does come with test packages</w:t>
      </w:r>
    </w:p>
    <w:p w14:paraId="6F24F777" w14:textId="00C4240E" w:rsidR="00664298" w:rsidRPr="00ED0C3A" w:rsidRDefault="00664298" w:rsidP="00ED0C3A">
      <w:pPr>
        <w:pStyle w:val="ListParagraph"/>
        <w:numPr>
          <w:ilvl w:val="1"/>
          <w:numId w:val="4"/>
        </w:numPr>
        <w:rPr>
          <w:rFonts w:cs="Helvetica"/>
          <w:color w:val="auto"/>
        </w:rPr>
      </w:pPr>
      <w:proofErr w:type="spellStart"/>
      <w:r w:rsidRPr="00ED0C3A">
        <w:rPr>
          <w:rFonts w:cs="Helvetica"/>
          <w:color w:val="auto"/>
        </w:rPr>
        <w:t>Seshnie</w:t>
      </w:r>
      <w:proofErr w:type="spellEnd"/>
      <w:r w:rsidRPr="00ED0C3A">
        <w:rPr>
          <w:rFonts w:cs="Helvetica"/>
          <w:color w:val="auto"/>
        </w:rPr>
        <w:t xml:space="preserve"> – </w:t>
      </w:r>
      <w:r w:rsidR="00EE77B9">
        <w:rPr>
          <w:rFonts w:cs="Helvetica"/>
          <w:color w:val="auto"/>
        </w:rPr>
        <w:t>R</w:t>
      </w:r>
      <w:r w:rsidRPr="00ED0C3A">
        <w:rPr>
          <w:rFonts w:cs="Helvetica"/>
          <w:color w:val="auto"/>
        </w:rPr>
        <w:t>eact because more relevant and for future but understands what we saying and doesn’t mind flutter</w:t>
      </w:r>
      <w:r w:rsidR="00EE77B9">
        <w:rPr>
          <w:rFonts w:cs="Helvetica"/>
          <w:color w:val="auto"/>
        </w:rPr>
        <w:t>.</w:t>
      </w:r>
    </w:p>
    <w:p w14:paraId="5D3486A2" w14:textId="2F502A5A" w:rsidR="00664298" w:rsidRDefault="00B3010E" w:rsidP="00ED0C3A">
      <w:pPr>
        <w:pStyle w:val="ListParagraph"/>
        <w:numPr>
          <w:ilvl w:val="1"/>
          <w:numId w:val="4"/>
        </w:numPr>
      </w:pPr>
      <w:r>
        <w:t>Que Sera</w:t>
      </w:r>
      <w:r w:rsidR="00664298">
        <w:t xml:space="preserve"> – </w:t>
      </w:r>
      <w:r w:rsidR="00EE77B9">
        <w:t>Flutter. Has a good UI toolkit</w:t>
      </w:r>
      <w:r w:rsidR="007829E9">
        <w:t xml:space="preserve"> </w:t>
      </w:r>
    </w:p>
    <w:p w14:paraId="047E8C23" w14:textId="77777777" w:rsidR="00330343" w:rsidRDefault="00330343" w:rsidP="00ED0C3A">
      <w:pPr>
        <w:ind w:left="360"/>
      </w:pPr>
    </w:p>
    <w:p w14:paraId="0068A011" w14:textId="77777777" w:rsidR="00330343" w:rsidRDefault="00330343" w:rsidP="00ED0C3A">
      <w:pPr>
        <w:ind w:left="360"/>
      </w:pPr>
    </w:p>
    <w:p w14:paraId="23A59777" w14:textId="77777777" w:rsidR="00330343" w:rsidRDefault="00330343" w:rsidP="00ED0C3A">
      <w:pPr>
        <w:ind w:left="360"/>
      </w:pPr>
    </w:p>
    <w:p w14:paraId="64BCDF1D" w14:textId="77777777" w:rsidR="00330343" w:rsidRDefault="00330343" w:rsidP="00ED0C3A">
      <w:pPr>
        <w:ind w:left="360"/>
      </w:pPr>
    </w:p>
    <w:p w14:paraId="692A24BB" w14:textId="77777777" w:rsidR="00330343" w:rsidRDefault="00330343" w:rsidP="00ED0C3A">
      <w:pPr>
        <w:ind w:left="360"/>
      </w:pPr>
    </w:p>
    <w:p w14:paraId="1AAA00D6" w14:textId="332C4064" w:rsidR="00330343" w:rsidRDefault="00330343" w:rsidP="00ED0C3A">
      <w:pPr>
        <w:ind w:left="360"/>
      </w:pPr>
    </w:p>
    <w:p w14:paraId="43AF17BE" w14:textId="2F2E9E94" w:rsidR="00ED0C3A" w:rsidRDefault="00ED0C3A" w:rsidP="00ED0C3A">
      <w:pPr>
        <w:ind w:left="360"/>
      </w:pPr>
    </w:p>
    <w:p w14:paraId="2A866357" w14:textId="009DD6B4" w:rsidR="00ED0C3A" w:rsidRDefault="00ED0C3A" w:rsidP="00ED0C3A">
      <w:pPr>
        <w:ind w:left="360"/>
      </w:pPr>
    </w:p>
    <w:p w14:paraId="42425F8D" w14:textId="77777777" w:rsidR="00ED0C3A" w:rsidRDefault="00ED0C3A" w:rsidP="00ED0C3A">
      <w:pPr>
        <w:ind w:left="360"/>
      </w:pPr>
    </w:p>
    <w:p w14:paraId="1AE8BCF6" w14:textId="7E646C8F" w:rsidR="007829E9" w:rsidRDefault="007829E9" w:rsidP="00ED0C3A">
      <w:pPr>
        <w:pStyle w:val="ListParagraph"/>
        <w:numPr>
          <w:ilvl w:val="1"/>
          <w:numId w:val="4"/>
        </w:numPr>
      </w:pPr>
      <w:r>
        <w:t xml:space="preserve">Akshay – </w:t>
      </w:r>
      <w:r w:rsidR="00EE77B9">
        <w:t>F</w:t>
      </w:r>
      <w:r>
        <w:t>lutter UI toolkit is extremely good and easier to use</w:t>
      </w:r>
      <w:r w:rsidR="00184087">
        <w:t xml:space="preserve">. Use dart which is same as java. </w:t>
      </w:r>
    </w:p>
    <w:p w14:paraId="35B78302" w14:textId="077510EE" w:rsidR="00664298" w:rsidRDefault="00D16B35" w:rsidP="00ED0C3A">
      <w:pPr>
        <w:pStyle w:val="ListParagraph"/>
        <w:numPr>
          <w:ilvl w:val="1"/>
          <w:numId w:val="4"/>
        </w:numPr>
      </w:pPr>
      <w:r>
        <w:t xml:space="preserve">James – </w:t>
      </w:r>
      <w:r w:rsidR="00EE77B9">
        <w:t>R</w:t>
      </w:r>
      <w:r>
        <w:t>eact native not same as react. React native mobile</w:t>
      </w:r>
      <w:r w:rsidR="00184087">
        <w:t xml:space="preserve"> </w:t>
      </w:r>
      <w:r w:rsidR="004C0C8D">
        <w:t>development</w:t>
      </w:r>
      <w:r>
        <w:t>, react is web. UI react has different libraries that it can use</w:t>
      </w:r>
      <w:r w:rsidR="00184087">
        <w:t xml:space="preserve">. Not difficult to learn but using </w:t>
      </w:r>
      <w:r w:rsidR="005C009A">
        <w:t>JavaScript</w:t>
      </w:r>
      <w:r w:rsidR="00184087">
        <w:t xml:space="preserve">. Not </w:t>
      </w:r>
      <w:r w:rsidR="004C0C8D">
        <w:t>exact same</w:t>
      </w:r>
      <w:r w:rsidR="00184087">
        <w:t xml:space="preserve"> as java or python but still doable and easy to understand. Another framework called </w:t>
      </w:r>
      <w:proofErr w:type="spellStart"/>
      <w:r w:rsidR="00184087">
        <w:t>jango</w:t>
      </w:r>
      <w:proofErr w:type="spellEnd"/>
      <w:r w:rsidR="00184087">
        <w:t xml:space="preserve"> using python. </w:t>
      </w:r>
      <w:r w:rsidR="004B433C">
        <w:t xml:space="preserve">Unit testing, react going to implement that. Test whether is connects to internet, does what it supposed to be doing. </w:t>
      </w:r>
    </w:p>
    <w:p w14:paraId="3216EF0B" w14:textId="0CDF7BB9" w:rsidR="007C5E28" w:rsidRDefault="00D23D04" w:rsidP="00ED0C3A">
      <w:pPr>
        <w:pStyle w:val="ListParagraph"/>
        <w:numPr>
          <w:ilvl w:val="1"/>
          <w:numId w:val="4"/>
        </w:numPr>
      </w:pPr>
      <w:r>
        <w:t>After speaking, p</w:t>
      </w:r>
      <w:r w:rsidR="001F4348">
        <w:t xml:space="preserve">ut it to a vote </w:t>
      </w:r>
      <w:r w:rsidR="00FC5640">
        <w:t xml:space="preserve">( 5 to 1 ) </w:t>
      </w:r>
      <w:r w:rsidR="001F4348">
        <w:t>and chose Flutter</w:t>
      </w:r>
      <w:r w:rsidR="004B433C">
        <w:t xml:space="preserve"> as a framework.</w:t>
      </w:r>
    </w:p>
    <w:p w14:paraId="364D60EC" w14:textId="77777777" w:rsidR="00CA6B4F" w:rsidRPr="00CA6B4F" w:rsidRDefault="005363B8" w:rsidP="00AB4981">
      <w:pPr>
        <w:pStyle w:val="Heading1"/>
      </w:pPr>
      <w:sdt>
        <w:sdtPr>
          <w:alias w:val="Next meeting:"/>
          <w:tag w:val="Next meeting:"/>
          <w:id w:val="-1524860034"/>
          <w:placeholder>
            <w:docPart w:val="709CD37B955E4D5A81FEDE6456B9CC01"/>
          </w:placeholder>
          <w:temporary/>
          <w:showingPlcHdr/>
          <w15:appearance w15:val="hidden"/>
        </w:sdtPr>
        <w:sdtEndPr/>
        <w:sdtContent>
          <w:r w:rsidR="00CA6B4F" w:rsidRPr="00AB4981">
            <w:t>Next Meeting</w:t>
          </w:r>
        </w:sdtContent>
      </w:sdt>
    </w:p>
    <w:p w14:paraId="518C0464" w14:textId="5E4D8039" w:rsidR="00CA6B4F" w:rsidRPr="00CA6B4F" w:rsidRDefault="00954BB3" w:rsidP="00CA6B4F">
      <w:pPr>
        <w:rPr>
          <w:color w:val="000000" w:themeColor="text1"/>
        </w:rPr>
      </w:pPr>
      <w:r>
        <w:rPr>
          <w:color w:val="000000" w:themeColor="text1"/>
        </w:rPr>
        <w:t>30 March 2022</w:t>
      </w:r>
      <w:r w:rsidR="006F16F0">
        <w:rPr>
          <w:color w:val="000000" w:themeColor="text1"/>
        </w:rPr>
        <w:t xml:space="preserve"> | </w:t>
      </w:r>
      <w:r>
        <w:rPr>
          <w:color w:val="000000" w:themeColor="text1"/>
        </w:rPr>
        <w:t>10:15</w:t>
      </w:r>
      <w:r w:rsidR="00CA6B4F" w:rsidRPr="00CA6B4F">
        <w:rPr>
          <w:color w:val="000000" w:themeColor="text1"/>
        </w:rPr>
        <w:t xml:space="preserve">, </w:t>
      </w:r>
      <w:sdt>
        <w:sdtPr>
          <w:rPr>
            <w:color w:val="000000" w:themeColor="text1"/>
          </w:rPr>
          <w:alias w:val="Enter location:"/>
          <w:tag w:val="Enter location:"/>
          <w:id w:val="1638528997"/>
          <w:placeholder>
            <w:docPart w:val="34367B3B0FC34A128693A2B44048BC97"/>
          </w:placeholder>
          <w:temporary/>
          <w:showingPlcHdr/>
          <w15:appearance w15:val="hidden"/>
        </w:sdtPr>
        <w:sdtEndPr/>
        <w:sdtContent>
          <w:r w:rsidR="00CA6B4F" w:rsidRPr="00CA6B4F">
            <w:rPr>
              <w:color w:val="000000" w:themeColor="text1"/>
            </w:rPr>
            <w:t>Location</w:t>
          </w:r>
        </w:sdtContent>
      </w:sdt>
    </w:p>
    <w:p w14:paraId="422685BD" w14:textId="56318E53" w:rsidR="00954BB3" w:rsidRPr="00003AD9" w:rsidRDefault="00954BB3" w:rsidP="00ED0C3A">
      <w:pPr>
        <w:pStyle w:val="ListParagraph"/>
        <w:numPr>
          <w:ilvl w:val="0"/>
          <w:numId w:val="5"/>
        </w:numPr>
      </w:pPr>
      <w:r>
        <w:t xml:space="preserve">Turn user story into technical specification and send to </w:t>
      </w:r>
      <w:proofErr w:type="spellStart"/>
      <w:r>
        <w:t>Derrin</w:t>
      </w:r>
      <w:proofErr w:type="spellEnd"/>
      <w:r>
        <w:t xml:space="preserve">, will say whether he accepts or declines. </w:t>
      </w:r>
    </w:p>
    <w:p w14:paraId="03915530" w14:textId="1C4F35DE" w:rsidR="00CA6B4F" w:rsidRPr="00ED0C3A" w:rsidRDefault="00BC4DEC" w:rsidP="00ED0C3A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ED0C3A">
        <w:rPr>
          <w:color w:val="000000" w:themeColor="text1"/>
        </w:rPr>
        <w:t>Decide on back-end</w:t>
      </w:r>
    </w:p>
    <w:sectPr w:rsidR="00CA6B4F" w:rsidRPr="00ED0C3A" w:rsidSect="00AB4981">
      <w:headerReference w:type="default" r:id="rId11"/>
      <w:footerReference w:type="default" r:id="rId12"/>
      <w:pgSz w:w="12240" w:h="15840" w:code="1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EB645" w14:textId="77777777" w:rsidR="005363B8" w:rsidRDefault="005363B8">
      <w:pPr>
        <w:spacing w:after="0" w:line="240" w:lineRule="auto"/>
      </w:pPr>
      <w:r>
        <w:separator/>
      </w:r>
    </w:p>
  </w:endnote>
  <w:endnote w:type="continuationSeparator" w:id="0">
    <w:p w14:paraId="2AD80192" w14:textId="77777777" w:rsidR="005363B8" w:rsidRDefault="00536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2FE84" w14:textId="77777777" w:rsidR="0001626D" w:rsidRDefault="00DA4A4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D20E5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052E1" w14:textId="77777777" w:rsidR="005363B8" w:rsidRDefault="005363B8">
      <w:pPr>
        <w:spacing w:after="0" w:line="240" w:lineRule="auto"/>
      </w:pPr>
      <w:r>
        <w:separator/>
      </w:r>
    </w:p>
  </w:footnote>
  <w:footnote w:type="continuationSeparator" w:id="0">
    <w:p w14:paraId="185F8394" w14:textId="77777777" w:rsidR="005363B8" w:rsidRDefault="00536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A2C4C" w14:textId="77777777" w:rsidR="00EF36A5" w:rsidRDefault="00EF36A5">
    <w:pPr>
      <w:pStyle w:val="Header"/>
    </w:pPr>
    <w:r>
      <w:rPr>
        <w:noProof/>
        <w:color w:val="auto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A3BEB96" wp14:editId="67C9C1B7">
              <wp:simplePos x="0" y="0"/>
              <mc:AlternateContent>
                <mc:Choice Requires="wp14">
                  <wp:positionH relativeFrom="page">
                    <wp14:pctPosHOffset>-3800</wp14:pctPosHOffset>
                  </wp:positionH>
                </mc:Choice>
                <mc:Fallback>
                  <wp:positionH relativeFrom="page">
                    <wp:posOffset>-295275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-1200</wp14:pctPosVOffset>
                  </wp:positionV>
                </mc:Choice>
                <mc:Fallback>
                  <wp:positionV relativeFrom="page">
                    <wp:posOffset>-120650</wp:posOffset>
                  </wp:positionV>
                </mc:Fallback>
              </mc:AlternateContent>
              <wp:extent cx="9719945" cy="10297795"/>
              <wp:effectExtent l="19050" t="0" r="90805" b="6350"/>
              <wp:wrapNone/>
              <wp:docPr id="6" name="Group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Freeform: Shape 9"/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10"/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9"/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: Shape 20"/>
                      <wps:cNvSpPr/>
                      <wps:spPr>
                        <a:xfrm>
                          <a:off x="29718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reeform: Shape 21"/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Straight Connector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>
          <w:pict>
            <v:group w14:anchorId="42632B7A" id="Group 6" o:spid="_x0000_s1026" alt="&quot;&quot;" style="position:absolute;margin-left:0;margin-top:0;width:765.35pt;height:810.85pt;z-index:-251655168;mso-width-percent:1253;mso-height-percent:1024;mso-left-percent:-38;mso-top-percent:-12;mso-position-horizontal-relative:page;mso-position-vertical-relative:page;mso-width-percent:1253;mso-height-percent:1024;mso-left-percent:-38;mso-top-percent:-12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">
              <v:shape id="Freeform: Shape 9" o:spid="_x0000_s1027" style="position:absolute;left:2819;width:78514;height:20191;visibility:visible;mso-wrap-style:square;v-text-anchor:middle" coordsize="5350933,138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" path="m5640,5640r5339927,l5345567,1384014r-5339927,l5640,5640xe" fillcolor="#2f3342 [3206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Freeform: Shape 10" o:spid="_x0000_s1028" style="position:absolute;left:15544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" path="m5339927,915247r-1551940,c3787987,915247,3374067,956949,3327400,435187r,41702c3327400,236435,3132667,,2892213,l238760,c150707,,68580,26247,,71120l,6018954r5339927,l5339927,915247xe" fillcolor="#e7e6e6 [321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19" o:spid="_x0000_s1029" style="position:absolute;left:7467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" path="m5339927,915247r-1551940,c3787987,915247,3374067,956949,3327400,435187r,41702c3327400,236435,3132667,,2892213,l238760,c150707,,68580,26247,,71120l,6018954r5339927,l5339927,915247xe" fillcolor="#c0f400 [320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20" o:spid="_x0000_s1030" style="position:absolute;left:2971;top:93268;width:78394;height:9715;visibility:visible;mso-wrap-style:square;v-text-anchor:middle" coordsize="5342466,104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" path="m5640,5640r5334000,l5339640,1036880r-5334000,l5640,5640xe" fillcolor="#2f3342 [3206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Freeform: Shape 21" o:spid="_x0000_s1031" style="position:absolute;top:5638;width:81622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Straight Connector 22" o:spid="_x0000_s1032" style="position:absolute;visibility:visible;mso-wrap-style:square" from="7620,8382" to="7620,9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" strokecolor="#c0f400 [3204]" strokeweight="3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07586AF9"/>
    <w:multiLevelType w:val="hybridMultilevel"/>
    <w:tmpl w:val="DAA2F5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05373"/>
    <w:multiLevelType w:val="hybridMultilevel"/>
    <w:tmpl w:val="91D8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7D"/>
    <w:rsid w:val="00003AD9"/>
    <w:rsid w:val="0001495E"/>
    <w:rsid w:val="00014B56"/>
    <w:rsid w:val="0001626D"/>
    <w:rsid w:val="00035454"/>
    <w:rsid w:val="000F5DE1"/>
    <w:rsid w:val="00184087"/>
    <w:rsid w:val="001F4348"/>
    <w:rsid w:val="002E0B9C"/>
    <w:rsid w:val="002E6287"/>
    <w:rsid w:val="002E628A"/>
    <w:rsid w:val="00303AE1"/>
    <w:rsid w:val="00330343"/>
    <w:rsid w:val="0033443F"/>
    <w:rsid w:val="0035103C"/>
    <w:rsid w:val="003949BD"/>
    <w:rsid w:val="00410E69"/>
    <w:rsid w:val="00495D5D"/>
    <w:rsid w:val="004A441F"/>
    <w:rsid w:val="004B433C"/>
    <w:rsid w:val="004C0C8D"/>
    <w:rsid w:val="004C22D8"/>
    <w:rsid w:val="004D61A7"/>
    <w:rsid w:val="00524B92"/>
    <w:rsid w:val="005363B8"/>
    <w:rsid w:val="00560F76"/>
    <w:rsid w:val="00591FFE"/>
    <w:rsid w:val="005C009A"/>
    <w:rsid w:val="00664298"/>
    <w:rsid w:val="00695FFE"/>
    <w:rsid w:val="006B7784"/>
    <w:rsid w:val="006F16F0"/>
    <w:rsid w:val="00703B54"/>
    <w:rsid w:val="0074550A"/>
    <w:rsid w:val="007520BE"/>
    <w:rsid w:val="00761CCB"/>
    <w:rsid w:val="007829E9"/>
    <w:rsid w:val="007C5E28"/>
    <w:rsid w:val="00954BB3"/>
    <w:rsid w:val="009967BD"/>
    <w:rsid w:val="00A448C1"/>
    <w:rsid w:val="00AA7AA0"/>
    <w:rsid w:val="00AB4981"/>
    <w:rsid w:val="00AD20E5"/>
    <w:rsid w:val="00AF164E"/>
    <w:rsid w:val="00B11198"/>
    <w:rsid w:val="00B268CA"/>
    <w:rsid w:val="00B3010E"/>
    <w:rsid w:val="00B43495"/>
    <w:rsid w:val="00B67DB6"/>
    <w:rsid w:val="00B70211"/>
    <w:rsid w:val="00BC4DEC"/>
    <w:rsid w:val="00BC547D"/>
    <w:rsid w:val="00CA6B4F"/>
    <w:rsid w:val="00D16B35"/>
    <w:rsid w:val="00D23D04"/>
    <w:rsid w:val="00D2721F"/>
    <w:rsid w:val="00D86609"/>
    <w:rsid w:val="00DA4A43"/>
    <w:rsid w:val="00DA5BEB"/>
    <w:rsid w:val="00DE395C"/>
    <w:rsid w:val="00E2411A"/>
    <w:rsid w:val="00E263B9"/>
    <w:rsid w:val="00E37225"/>
    <w:rsid w:val="00E45E52"/>
    <w:rsid w:val="00E51439"/>
    <w:rsid w:val="00E841B8"/>
    <w:rsid w:val="00ED0C3A"/>
    <w:rsid w:val="00EE77B9"/>
    <w:rsid w:val="00EF36A5"/>
    <w:rsid w:val="00F07AFE"/>
    <w:rsid w:val="00F50981"/>
    <w:rsid w:val="00FC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D566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DE395C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AB498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C0F4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AB4981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AB4981"/>
    <w:rPr>
      <w:rFonts w:asciiTheme="majorHAnsi" w:hAnsiTheme="majorHAnsi"/>
      <w:b/>
      <w:caps/>
      <w:color w:val="auto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AB4981"/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DE395C"/>
    <w:rPr>
      <w:rFonts w:asciiTheme="majorHAnsi" w:eastAsiaTheme="majorEastAsia" w:hAnsiTheme="majorHAnsi" w:cstheme="majorBidi"/>
      <w:color w:val="C0F400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C0F400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E395C"/>
    <w:rPr>
      <w:color w:val="C0F400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CA6B4F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link w:val="HeaderChar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95C"/>
    <w:rPr>
      <w:sz w:val="24"/>
      <w:szCs w:val="20"/>
    </w:rPr>
  </w:style>
  <w:style w:type="paragraph" w:customStyle="1" w:styleId="Details">
    <w:name w:val="Details"/>
    <w:basedOn w:val="Normal"/>
    <w:qFormat/>
    <w:rsid w:val="00AB4981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AB4981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ED0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n\AppData\Roaming\Microsoft\Templates\Education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602DB974654DD384CCDF317EDAB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AEACD-E7F8-45FC-AF9D-92ED60159461}"/>
      </w:docPartPr>
      <w:docPartBody>
        <w:p w:rsidR="00F85A84" w:rsidRDefault="00633992">
          <w:pPr>
            <w:pStyle w:val="4F602DB974654DD384CCDF317EDABDE1"/>
          </w:pPr>
          <w:r w:rsidRPr="00AB4981">
            <w:t>In Attendance</w:t>
          </w:r>
        </w:p>
      </w:docPartBody>
    </w:docPart>
    <w:docPart>
      <w:docPartPr>
        <w:name w:val="709CD37B955E4D5A81FEDE6456B9C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9C0AD-8712-4018-8DD8-A96E8389227B}"/>
      </w:docPartPr>
      <w:docPartBody>
        <w:p w:rsidR="00F85A84" w:rsidRDefault="00633992">
          <w:pPr>
            <w:pStyle w:val="709CD37B955E4D5A81FEDE6456B9CC01"/>
          </w:pPr>
          <w:r w:rsidRPr="00AB4981">
            <w:t>Next Meeting</w:t>
          </w:r>
        </w:p>
      </w:docPartBody>
    </w:docPart>
    <w:docPart>
      <w:docPartPr>
        <w:name w:val="34367B3B0FC34A128693A2B44048B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BA5AB-382C-421A-9A14-4DE0009253CB}"/>
      </w:docPartPr>
      <w:docPartBody>
        <w:p w:rsidR="00F85A84" w:rsidRDefault="00633992">
          <w:pPr>
            <w:pStyle w:val="34367B3B0FC34A128693A2B44048BC97"/>
          </w:pPr>
          <w:r w:rsidRPr="00CA6B4F">
            <w:rPr>
              <w:color w:val="000000" w:themeColor="text1"/>
            </w:rPr>
            <w:t>Location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92"/>
    <w:rsid w:val="00163AB3"/>
    <w:rsid w:val="00633992"/>
    <w:rsid w:val="00787721"/>
    <w:rsid w:val="00C07492"/>
    <w:rsid w:val="00C74C87"/>
    <w:rsid w:val="00F8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 w:after="120" w:line="264" w:lineRule="auto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480" w:line="264" w:lineRule="auto"/>
      <w:contextualSpacing/>
    </w:pPr>
    <w:rPr>
      <w:rFonts w:asciiTheme="majorHAnsi" w:hAnsiTheme="majorHAnsi"/>
      <w:b/>
      <w:caps/>
      <w:sz w:val="52"/>
      <w:szCs w:val="20"/>
      <w:lang w:eastAsia="ja-JP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hAnsiTheme="majorHAnsi"/>
      <w:b/>
      <w:caps/>
      <w:sz w:val="52"/>
      <w:szCs w:val="20"/>
      <w:lang w:eastAsia="ja-JP"/>
    </w:rPr>
  </w:style>
  <w:style w:type="paragraph" w:customStyle="1" w:styleId="4F602DB974654DD384CCDF317EDABDE1">
    <w:name w:val="4F602DB974654DD384CCDF317EDABDE1"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contextualSpacing/>
    </w:pPr>
    <w:rPr>
      <w:szCs w:val="21"/>
      <w:lang w:eastAsia="ja-JP"/>
    </w:r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000000" w:themeColor="text1"/>
      <w:sz w:val="30"/>
      <w:szCs w:val="30"/>
      <w:lang w:eastAsia="ja-JP"/>
    </w:rPr>
  </w:style>
  <w:style w:type="paragraph" w:customStyle="1" w:styleId="709CD37B955E4D5A81FEDE6456B9CC01">
    <w:name w:val="709CD37B955E4D5A81FEDE6456B9CC01"/>
  </w:style>
  <w:style w:type="paragraph" w:customStyle="1" w:styleId="34367B3B0FC34A128693A2B44048BC97">
    <w:name w:val="34367B3B0FC34A128693A2B44048BC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8C08E2-A359-4C07-9FD9-BAE150722C7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3BE6EB-2635-4EA8-A5F7-470DE99B750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CF17BC3E-1986-42BD-9EF3-1FC47462877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00C341-4289-4098-9990-CEE6B7EFAB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Educational meeting minutes.dotx</Template>
  <TotalTime>0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2022-03-28T07:33:00Z</dcterms:created>
  <dcterms:modified xsi:type="dcterms:W3CDTF">2022-03-28T13:43:00Z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