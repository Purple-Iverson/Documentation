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A8F5" w14:textId="0D5A5EB3" w:rsidR="00A63802" w:rsidRDefault="00A63802" w:rsidP="00A63802">
      <w:pPr>
        <w:pStyle w:val="Title"/>
      </w:pPr>
      <w:r>
        <w:t xml:space="preserve">PURPLE INVERSON SCRUM MEETING </w:t>
      </w:r>
      <w:r>
        <w:t>4</w:t>
      </w:r>
    </w:p>
    <w:p w14:paraId="507591CD" w14:textId="77777777" w:rsidR="00A63802" w:rsidRDefault="00A63802" w:rsidP="00A63802">
      <w:pPr>
        <w:pStyle w:val="Title"/>
        <w:rPr>
          <w:b w:val="0"/>
        </w:rPr>
      </w:pPr>
      <w:r>
        <w:rPr>
          <w:b w:val="0"/>
        </w:rPr>
        <w:t>Minutes</w:t>
      </w:r>
    </w:p>
    <w:p w14:paraId="4967344C" w14:textId="27B14146" w:rsidR="00A63802" w:rsidRDefault="00A63802" w:rsidP="00A63802">
      <w:pPr>
        <w:pStyle w:val="Details"/>
      </w:pPr>
      <w:r>
        <w:rPr>
          <w:b/>
        </w:rPr>
        <w:t>Date</w:t>
      </w:r>
      <w:r>
        <w:t xml:space="preserve">: </w:t>
      </w:r>
      <w:r>
        <w:t>1 April</w:t>
      </w:r>
      <w:r>
        <w:t xml:space="preserve"> 2022</w:t>
      </w:r>
    </w:p>
    <w:p w14:paraId="174E24C0" w14:textId="6B12E15F" w:rsidR="00A63802" w:rsidRDefault="00A63802" w:rsidP="00A63802">
      <w:pPr>
        <w:pStyle w:val="Details"/>
      </w:pPr>
      <w:r>
        <w:rPr>
          <w:b/>
        </w:rPr>
        <w:t>Time</w:t>
      </w:r>
      <w:r>
        <w:t>: 1</w:t>
      </w:r>
      <w:r>
        <w:t>3</w:t>
      </w:r>
      <w:r>
        <w:t>:15</w:t>
      </w:r>
    </w:p>
    <w:p w14:paraId="2BE484C3" w14:textId="77777777" w:rsidR="00A63802" w:rsidRDefault="00A63802" w:rsidP="00A63802">
      <w:pPr>
        <w:pStyle w:val="Details"/>
      </w:pPr>
      <w:r>
        <w:rPr>
          <w:b/>
          <w:bCs/>
        </w:rPr>
        <w:t>Location</w:t>
      </w:r>
      <w:r>
        <w:t>: At campus</w:t>
      </w:r>
    </w:p>
    <w:p w14:paraId="78C5EA5A" w14:textId="77777777" w:rsidR="00A63802" w:rsidRDefault="00A63802" w:rsidP="00A63802">
      <w:pPr>
        <w:pStyle w:val="Heading1"/>
      </w:pPr>
      <w:sdt>
        <w:sdtPr>
          <w:alias w:val="In attendance:"/>
          <w:tag w:val="In attendance:"/>
          <w:id w:val="2116784548"/>
          <w:placeholder>
            <w:docPart w:val="948413EE5BA84FCA815F582C7C2D58B8"/>
          </w:placeholder>
          <w:temporary/>
          <w:showingPlcHdr/>
        </w:sdtPr>
        <w:sdtContent>
          <w:r>
            <w:t>In Attendance</w:t>
          </w:r>
        </w:sdtContent>
      </w:sdt>
    </w:p>
    <w:p w14:paraId="5BBC83C4" w14:textId="77777777" w:rsidR="00A63802" w:rsidRDefault="00A63802" w:rsidP="00A63802">
      <w:pPr>
        <w:rPr>
          <w:color w:val="000000" w:themeColor="text1"/>
        </w:rPr>
      </w:pPr>
      <w:r>
        <w:rPr>
          <w:color w:val="000000" w:themeColor="text1"/>
        </w:rPr>
        <w:t xml:space="preserve">Abigail Naicker, </w:t>
      </w:r>
      <w:proofErr w:type="spellStart"/>
      <w:r>
        <w:rPr>
          <w:color w:val="000000" w:themeColor="text1"/>
        </w:rPr>
        <w:t>Akshay</w:t>
      </w:r>
      <w:proofErr w:type="spellEnd"/>
      <w:r>
        <w:rPr>
          <w:color w:val="000000" w:themeColor="text1"/>
        </w:rPr>
        <w:t xml:space="preserve"> Makhan, </w:t>
      </w:r>
      <w:proofErr w:type="spellStart"/>
      <w:r>
        <w:rPr>
          <w:color w:val="000000" w:themeColor="text1"/>
        </w:rPr>
        <w:t>Harshan</w:t>
      </w:r>
      <w:proofErr w:type="spellEnd"/>
      <w:r>
        <w:rPr>
          <w:color w:val="000000" w:themeColor="text1"/>
        </w:rPr>
        <w:t xml:space="preserve"> Pillay, </w:t>
      </w:r>
      <w:proofErr w:type="spellStart"/>
      <w:r>
        <w:rPr>
          <w:color w:val="000000" w:themeColor="text1"/>
        </w:rPr>
        <w:t>Navin</w:t>
      </w:r>
      <w:proofErr w:type="spellEnd"/>
      <w:r>
        <w:rPr>
          <w:color w:val="000000" w:themeColor="text1"/>
        </w:rPr>
        <w:t xml:space="preserve"> Philip, </w:t>
      </w:r>
      <w:proofErr w:type="spellStart"/>
      <w:r>
        <w:rPr>
          <w:color w:val="000000" w:themeColor="text1"/>
        </w:rPr>
        <w:t>Seshnie</w:t>
      </w:r>
      <w:proofErr w:type="spellEnd"/>
      <w:r>
        <w:rPr>
          <w:color w:val="000000" w:themeColor="text1"/>
        </w:rPr>
        <w:t xml:space="preserve"> Naidoo, James Thackeray, Gabriel </w:t>
      </w:r>
      <w:proofErr w:type="spellStart"/>
      <w:r>
        <w:rPr>
          <w:color w:val="000000" w:themeColor="text1"/>
        </w:rPr>
        <w:t>Nkole</w:t>
      </w:r>
      <w:proofErr w:type="spellEnd"/>
      <w:r>
        <w:rPr>
          <w:color w:val="000000" w:themeColor="text1"/>
        </w:rPr>
        <w:t xml:space="preserve">, Tasneem Francisco, Que Sera </w:t>
      </w:r>
      <w:proofErr w:type="spellStart"/>
      <w:r>
        <w:rPr>
          <w:color w:val="000000" w:themeColor="text1"/>
        </w:rPr>
        <w:t>Subramoney</w:t>
      </w:r>
      <w:proofErr w:type="spellEnd"/>
    </w:p>
    <w:p w14:paraId="6A17E6D1" w14:textId="77777777" w:rsidR="00A63802" w:rsidRDefault="00A63802" w:rsidP="00A63802">
      <w:pPr>
        <w:pStyle w:val="Heading1"/>
      </w:pPr>
      <w:r>
        <w:t>Meeting Agenda</w:t>
      </w:r>
    </w:p>
    <w:p w14:paraId="33CA051F" w14:textId="452B9F24" w:rsidR="00A63802" w:rsidRDefault="00A63802" w:rsidP="00A63802">
      <w:pPr>
        <w:pStyle w:val="ListParagraph"/>
        <w:numPr>
          <w:ilvl w:val="0"/>
          <w:numId w:val="4"/>
        </w:numPr>
      </w:pPr>
      <w:r>
        <w:t>What to do</w:t>
      </w:r>
    </w:p>
    <w:p w14:paraId="3585007F" w14:textId="7BEF79CD" w:rsidR="00A63802" w:rsidRDefault="00A63802" w:rsidP="00A63802">
      <w:pPr>
        <w:pStyle w:val="ListParagraph"/>
        <w:numPr>
          <w:ilvl w:val="1"/>
          <w:numId w:val="4"/>
        </w:numPr>
      </w:pPr>
      <w:r>
        <w:t>Technical Requirements</w:t>
      </w:r>
    </w:p>
    <w:p w14:paraId="6224E5FB" w14:textId="568A22BA" w:rsidR="00A63802" w:rsidRDefault="00A63802" w:rsidP="00A63802">
      <w:pPr>
        <w:pStyle w:val="ListParagraph"/>
        <w:numPr>
          <w:ilvl w:val="1"/>
          <w:numId w:val="4"/>
        </w:numPr>
      </w:pPr>
      <w:r>
        <w:t>Download flutter</w:t>
      </w:r>
    </w:p>
    <w:p w14:paraId="2C162147" w14:textId="6F3AD3C8" w:rsidR="00A63802" w:rsidRDefault="00A63802" w:rsidP="005B5E91">
      <w:pPr>
        <w:pStyle w:val="ListParagraph"/>
        <w:numPr>
          <w:ilvl w:val="0"/>
          <w:numId w:val="4"/>
        </w:numPr>
      </w:pPr>
      <w:r>
        <w:t xml:space="preserve">If struggling to download flutter, website called </w:t>
      </w:r>
      <w:proofErr w:type="spellStart"/>
      <w:r>
        <w:t>dartpad</w:t>
      </w:r>
      <w:proofErr w:type="spellEnd"/>
      <w:r>
        <w:t xml:space="preserve"> that runs dart 100%.</w:t>
      </w:r>
    </w:p>
    <w:p w14:paraId="3EDB802A" w14:textId="31C973C2" w:rsidR="005B5E91" w:rsidRDefault="005B5E91" w:rsidP="005B5E91">
      <w:pPr>
        <w:pStyle w:val="ListParagraph"/>
        <w:numPr>
          <w:ilvl w:val="0"/>
          <w:numId w:val="4"/>
        </w:numPr>
      </w:pPr>
      <w:r>
        <w:t>Reviewed sprint rubric and ticked off what have done and what still needs to be done</w:t>
      </w:r>
    </w:p>
    <w:p w14:paraId="6833568B" w14:textId="77777777" w:rsidR="00A63802" w:rsidRDefault="00A63802" w:rsidP="00A63802">
      <w:sdt>
        <w:sdtPr>
          <w:alias w:val="Next meeting:"/>
          <w:tag w:val="Next meeting:"/>
          <w:id w:val="-1524860034"/>
          <w:placeholder>
            <w:docPart w:val="A146D247E676482AA9A963F32CDB9F62"/>
          </w:placeholder>
          <w:temporary/>
          <w:showingPlcHdr/>
        </w:sdtPr>
        <w:sdtContent>
          <w:r>
            <w:rPr>
              <w:rFonts w:asciiTheme="majorHAnsi" w:hAnsiTheme="majorHAnsi"/>
              <w:sz w:val="30"/>
              <w:szCs w:val="30"/>
            </w:rPr>
            <w:t>Next Meeting</w:t>
          </w:r>
        </w:sdtContent>
      </w:sdt>
    </w:p>
    <w:p w14:paraId="148BFC00" w14:textId="4BF0451A" w:rsidR="00A63802" w:rsidRDefault="00A63802" w:rsidP="00A63802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color w:val="000000" w:themeColor="text1"/>
        </w:rPr>
        <w:t xml:space="preserve"> April 2022 | 13:</w:t>
      </w:r>
      <w:r>
        <w:rPr>
          <w:color w:val="000000" w:themeColor="text1"/>
        </w:rPr>
        <w:t>00</w:t>
      </w:r>
    </w:p>
    <w:p w14:paraId="19EF0778" w14:textId="64D43BB6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7B17" w14:textId="77777777" w:rsidR="005A69CA" w:rsidRDefault="005A69CA">
      <w:pPr>
        <w:spacing w:after="0" w:line="240" w:lineRule="auto"/>
      </w:pPr>
      <w:r>
        <w:separator/>
      </w:r>
    </w:p>
  </w:endnote>
  <w:endnote w:type="continuationSeparator" w:id="0">
    <w:p w14:paraId="484B97B9" w14:textId="77777777" w:rsidR="005A69CA" w:rsidRDefault="005A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04CF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9051" w14:textId="77777777" w:rsidR="005A69CA" w:rsidRDefault="005A69CA">
      <w:pPr>
        <w:spacing w:after="0" w:line="240" w:lineRule="auto"/>
      </w:pPr>
      <w:r>
        <w:separator/>
      </w:r>
    </w:p>
  </w:footnote>
  <w:footnote w:type="continuationSeparator" w:id="0">
    <w:p w14:paraId="6BCA660D" w14:textId="77777777" w:rsidR="005A69CA" w:rsidRDefault="005A6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6DACD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D2421E3" wp14:editId="1E34E4F9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2E2F7D40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FFgA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F05373"/>
    <w:multiLevelType w:val="hybridMultilevel"/>
    <w:tmpl w:val="91D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66604">
    <w:abstractNumId w:val="0"/>
  </w:num>
  <w:num w:numId="2" w16cid:durableId="960771705">
    <w:abstractNumId w:val="2"/>
  </w:num>
  <w:num w:numId="3" w16cid:durableId="626012579">
    <w:abstractNumId w:val="3"/>
  </w:num>
  <w:num w:numId="4" w16cid:durableId="20526055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02"/>
    <w:rsid w:val="0001495E"/>
    <w:rsid w:val="0001626D"/>
    <w:rsid w:val="00035454"/>
    <w:rsid w:val="002E0B9C"/>
    <w:rsid w:val="002E6287"/>
    <w:rsid w:val="002E628A"/>
    <w:rsid w:val="00303AE1"/>
    <w:rsid w:val="003949BD"/>
    <w:rsid w:val="004A441F"/>
    <w:rsid w:val="004D61A7"/>
    <w:rsid w:val="00524B92"/>
    <w:rsid w:val="00560F76"/>
    <w:rsid w:val="00591FFE"/>
    <w:rsid w:val="005A69CA"/>
    <w:rsid w:val="005B5E91"/>
    <w:rsid w:val="006B7784"/>
    <w:rsid w:val="006F16F0"/>
    <w:rsid w:val="007520BE"/>
    <w:rsid w:val="00761CCB"/>
    <w:rsid w:val="00A448C1"/>
    <w:rsid w:val="00A63802"/>
    <w:rsid w:val="00AA7AA0"/>
    <w:rsid w:val="00AB4981"/>
    <w:rsid w:val="00AD20E5"/>
    <w:rsid w:val="00B43495"/>
    <w:rsid w:val="00B70211"/>
    <w:rsid w:val="00CA6B4F"/>
    <w:rsid w:val="00D2721F"/>
    <w:rsid w:val="00DA4A43"/>
    <w:rsid w:val="00DA5BEB"/>
    <w:rsid w:val="00DE395C"/>
    <w:rsid w:val="00E2411A"/>
    <w:rsid w:val="00E37225"/>
    <w:rsid w:val="00E51439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AAF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3802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A6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n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413EE5BA84FCA815F582C7C2D5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FFEFF-A811-4227-A7B5-6E27CE3D296B}"/>
      </w:docPartPr>
      <w:docPartBody>
        <w:p w:rsidR="00000000" w:rsidRDefault="00217024" w:rsidP="00217024">
          <w:pPr>
            <w:pStyle w:val="948413EE5BA84FCA815F582C7C2D58B8"/>
          </w:pPr>
          <w:r>
            <w:t>In Attendance</w:t>
          </w:r>
        </w:p>
      </w:docPartBody>
    </w:docPart>
    <w:docPart>
      <w:docPartPr>
        <w:name w:val="A146D247E676482AA9A963F32CDB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8511-0823-4C42-8AC6-3E24521FD43D}"/>
      </w:docPartPr>
      <w:docPartBody>
        <w:p w:rsidR="00000000" w:rsidRDefault="00217024" w:rsidP="00217024">
          <w:pPr>
            <w:pStyle w:val="A146D247E676482AA9A963F32CDB9F62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854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24"/>
    <w:rsid w:val="00217024"/>
    <w:rsid w:val="00E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B9F3AAD4C685494E93ED85CD4A251C22">
    <w:name w:val="B9F3AAD4C685494E93ED85CD4A251C22"/>
  </w:style>
  <w:style w:type="paragraph" w:customStyle="1" w:styleId="F2AFE63003FD43A39981FF916E279193">
    <w:name w:val="F2AFE63003FD43A39981FF916E279193"/>
  </w:style>
  <w:style w:type="paragraph" w:customStyle="1" w:styleId="DEF75068711647E5BC07398411181484">
    <w:name w:val="DEF75068711647E5BC07398411181484"/>
  </w:style>
  <w:style w:type="paragraph" w:customStyle="1" w:styleId="2F31371AA65B45FD9AB394F9829EFAF2">
    <w:name w:val="2F31371AA65B45FD9AB394F9829EFAF2"/>
  </w:style>
  <w:style w:type="paragraph" w:customStyle="1" w:styleId="3A5B24FD54ED4E2B866178AF024E5D13">
    <w:name w:val="3A5B24FD54ED4E2B866178AF024E5D13"/>
  </w:style>
  <w:style w:type="paragraph" w:customStyle="1" w:styleId="0B3E082FD534472D883279E6247E9397">
    <w:name w:val="0B3E082FD534472D883279E6247E9397"/>
  </w:style>
  <w:style w:type="paragraph" w:customStyle="1" w:styleId="B9DC28F899544704B14E7C2B71F9644B">
    <w:name w:val="B9DC28F899544704B14E7C2B71F9644B"/>
  </w:style>
  <w:style w:type="paragraph" w:customStyle="1" w:styleId="13705CDD88264D67AA042C746C1CE5F7">
    <w:name w:val="13705CDD88264D67AA042C746C1CE5F7"/>
  </w:style>
  <w:style w:type="paragraph" w:customStyle="1" w:styleId="8A51C5EBF32049DB9F82CE3BAC666872">
    <w:name w:val="8A51C5EBF32049DB9F82CE3BAC666872"/>
  </w:style>
  <w:style w:type="paragraph" w:customStyle="1" w:styleId="B42A4C24E3524EE1AB4D0FBCF34700FA">
    <w:name w:val="B42A4C24E3524EE1AB4D0FBCF34700FA"/>
  </w:style>
  <w:style w:type="paragraph" w:customStyle="1" w:styleId="FB6CF8B54031497593B66BCCA6CAE571">
    <w:name w:val="FB6CF8B54031497593B66BCCA6CAE571"/>
  </w:style>
  <w:style w:type="paragraph" w:customStyle="1" w:styleId="DCBDE7D92D5746409FFE52EADC82673F">
    <w:name w:val="DCBDE7D92D5746409FFE52EADC82673F"/>
  </w:style>
  <w:style w:type="paragraph" w:customStyle="1" w:styleId="949AF41FA04D4C229856C5CA6E307B30">
    <w:name w:val="949AF41FA04D4C229856C5CA6E307B30"/>
  </w:style>
  <w:style w:type="paragraph" w:customStyle="1" w:styleId="F9298EBB54004C19B0904D6A9C3CCD1C">
    <w:name w:val="F9298EBB54004C19B0904D6A9C3CCD1C"/>
  </w:style>
  <w:style w:type="paragraph" w:customStyle="1" w:styleId="9B6AEDB4C0864E7B8E04B261FA8706BD">
    <w:name w:val="9B6AEDB4C0864E7B8E04B261FA8706BD"/>
  </w:style>
  <w:style w:type="paragraph" w:customStyle="1" w:styleId="4EFAE11B3F404C298A186E049ED59361">
    <w:name w:val="4EFAE11B3F404C298A186E049ED59361"/>
  </w:style>
  <w:style w:type="paragraph" w:customStyle="1" w:styleId="C006FC318FB345C29611920242E80B5D">
    <w:name w:val="C006FC318FB345C29611920242E80B5D"/>
  </w:style>
  <w:style w:type="paragraph" w:customStyle="1" w:styleId="02366F20340A4B4A8ACFDE7E57578DAB">
    <w:name w:val="02366F20340A4B4A8ACFDE7E57578DAB"/>
  </w:style>
  <w:style w:type="paragraph" w:customStyle="1" w:styleId="1A203E2B803044C79CC4AF02C4D88DD8">
    <w:name w:val="1A203E2B803044C79CC4AF02C4D88DD8"/>
  </w:style>
  <w:style w:type="paragraph" w:customStyle="1" w:styleId="2DD42144422247F89B34CF126F111228">
    <w:name w:val="2DD42144422247F89B34CF126F111228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E9362FD0C7D74F3391228A5299DE76DD">
    <w:name w:val="E9362FD0C7D74F3391228A5299DE76DD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E3AB7E11BE3047DF9457BC6DA6779EA5">
    <w:name w:val="E3AB7E11BE3047DF9457BC6DA6779EA5"/>
  </w:style>
  <w:style w:type="paragraph" w:customStyle="1" w:styleId="A5FCD01163B745CBAF966A107483F9FC">
    <w:name w:val="A5FCD01163B745CBAF966A107483F9FC"/>
  </w:style>
  <w:style w:type="paragraph" w:customStyle="1" w:styleId="215F31A2B34A4BEC88817747BDA84496">
    <w:name w:val="215F31A2B34A4BEC88817747BDA84496"/>
  </w:style>
  <w:style w:type="paragraph" w:customStyle="1" w:styleId="008A56C443EC45DF9E064F3B50DD3E55">
    <w:name w:val="008A56C443EC45DF9E064F3B50DD3E55"/>
  </w:style>
  <w:style w:type="paragraph" w:customStyle="1" w:styleId="A83A50F9E0554B4CB0BC6758799870FB">
    <w:name w:val="A83A50F9E0554B4CB0BC6758799870FB"/>
  </w:style>
  <w:style w:type="paragraph" w:customStyle="1" w:styleId="1E2713175F0A43148E96D299EBFE80B8">
    <w:name w:val="1E2713175F0A43148E96D299EBFE80B8"/>
  </w:style>
  <w:style w:type="paragraph" w:customStyle="1" w:styleId="7DDBC4D2EFDC4EFBBF5A1CBD6986C3A5">
    <w:name w:val="7DDBC4D2EFDC4EFBBF5A1CBD6986C3A5"/>
  </w:style>
  <w:style w:type="paragraph" w:customStyle="1" w:styleId="948413EE5BA84FCA815F582C7C2D58B8">
    <w:name w:val="948413EE5BA84FCA815F582C7C2D58B8"/>
    <w:rsid w:val="00217024"/>
  </w:style>
  <w:style w:type="paragraph" w:customStyle="1" w:styleId="A146D247E676482AA9A963F32CDB9F62">
    <w:name w:val="A146D247E676482AA9A963F32CDB9F62"/>
    <w:rsid w:val="00217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2022-04-06T10:24:00Z</dcterms:created>
  <dcterms:modified xsi:type="dcterms:W3CDTF">2022-04-06T10:30:00Z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