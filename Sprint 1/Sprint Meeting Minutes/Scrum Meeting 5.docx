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5AAD" w14:textId="7149AF75" w:rsidR="008D4835" w:rsidRDefault="008D4835" w:rsidP="008D4835">
      <w:pPr>
        <w:pStyle w:val="Title"/>
      </w:pPr>
      <w:r>
        <w:t xml:space="preserve">PURPLE INVERSON SCRUM MEETING </w:t>
      </w:r>
      <w:r>
        <w:t>5</w:t>
      </w:r>
    </w:p>
    <w:p w14:paraId="32A7676B" w14:textId="77777777" w:rsidR="008D4835" w:rsidRDefault="008D4835" w:rsidP="008D4835">
      <w:pPr>
        <w:pStyle w:val="Title"/>
        <w:rPr>
          <w:b w:val="0"/>
        </w:rPr>
      </w:pPr>
      <w:r>
        <w:rPr>
          <w:b w:val="0"/>
        </w:rPr>
        <w:t>Minutes</w:t>
      </w:r>
    </w:p>
    <w:p w14:paraId="5B37376B" w14:textId="2608853D" w:rsidR="008D4835" w:rsidRDefault="008D4835" w:rsidP="008D4835">
      <w:pPr>
        <w:pStyle w:val="Details"/>
      </w:pPr>
      <w:r>
        <w:rPr>
          <w:b/>
        </w:rPr>
        <w:t>Date</w:t>
      </w:r>
      <w:r>
        <w:t xml:space="preserve">: </w:t>
      </w:r>
      <w:r>
        <w:t xml:space="preserve">4 April </w:t>
      </w:r>
      <w:r>
        <w:t>2022</w:t>
      </w:r>
    </w:p>
    <w:p w14:paraId="7055E743" w14:textId="6DD15F29" w:rsidR="008D4835" w:rsidRDefault="008D4835" w:rsidP="008D4835">
      <w:pPr>
        <w:pStyle w:val="Details"/>
      </w:pPr>
      <w:r>
        <w:rPr>
          <w:b/>
        </w:rPr>
        <w:t>Time</w:t>
      </w:r>
      <w:r>
        <w:t>: 1</w:t>
      </w:r>
      <w:r>
        <w:t>3</w:t>
      </w:r>
      <w:r>
        <w:t>:</w:t>
      </w:r>
      <w:r>
        <w:t>00</w:t>
      </w:r>
    </w:p>
    <w:p w14:paraId="2A95E057" w14:textId="77777777" w:rsidR="008D4835" w:rsidRDefault="008D4835" w:rsidP="008D4835">
      <w:pPr>
        <w:pStyle w:val="Details"/>
      </w:pPr>
      <w:r>
        <w:rPr>
          <w:b/>
          <w:bCs/>
        </w:rPr>
        <w:t>Location</w:t>
      </w:r>
      <w:r>
        <w:t>: At campus</w:t>
      </w:r>
    </w:p>
    <w:p w14:paraId="52CC2BC4" w14:textId="77777777" w:rsidR="008D4835" w:rsidRDefault="008D4835" w:rsidP="008D4835">
      <w:pPr>
        <w:pStyle w:val="Heading1"/>
      </w:pPr>
      <w:sdt>
        <w:sdtPr>
          <w:alias w:val="In attendance:"/>
          <w:tag w:val="In attendance:"/>
          <w:id w:val="2116784548"/>
          <w:placeholder>
            <w:docPart w:val="7338A472B2DD45128F4C90FFFFB18FBF"/>
          </w:placeholder>
          <w:temporary/>
          <w:showingPlcHdr/>
        </w:sdtPr>
        <w:sdtContent>
          <w:r>
            <w:t>In Attendance</w:t>
          </w:r>
        </w:sdtContent>
      </w:sdt>
    </w:p>
    <w:p w14:paraId="7DB7E6F3" w14:textId="77777777" w:rsidR="008D4835" w:rsidRDefault="008D4835" w:rsidP="008D4835">
      <w:pPr>
        <w:rPr>
          <w:color w:val="000000" w:themeColor="text1"/>
        </w:rPr>
      </w:pPr>
      <w:r>
        <w:rPr>
          <w:color w:val="000000" w:themeColor="text1"/>
        </w:rPr>
        <w:t xml:space="preserve">Abigail Naicker, </w:t>
      </w:r>
      <w:proofErr w:type="spellStart"/>
      <w:r>
        <w:rPr>
          <w:color w:val="000000" w:themeColor="text1"/>
        </w:rPr>
        <w:t>Akshay</w:t>
      </w:r>
      <w:proofErr w:type="spellEnd"/>
      <w:r>
        <w:rPr>
          <w:color w:val="000000" w:themeColor="text1"/>
        </w:rPr>
        <w:t xml:space="preserve"> Makhan, </w:t>
      </w:r>
      <w:proofErr w:type="spellStart"/>
      <w:r>
        <w:rPr>
          <w:color w:val="000000" w:themeColor="text1"/>
        </w:rPr>
        <w:t>Harshan</w:t>
      </w:r>
      <w:proofErr w:type="spellEnd"/>
      <w:r>
        <w:rPr>
          <w:color w:val="000000" w:themeColor="text1"/>
        </w:rPr>
        <w:t xml:space="preserve"> Pillay, </w:t>
      </w:r>
      <w:proofErr w:type="spellStart"/>
      <w:r>
        <w:rPr>
          <w:color w:val="000000" w:themeColor="text1"/>
        </w:rPr>
        <w:t>Navin</w:t>
      </w:r>
      <w:proofErr w:type="spellEnd"/>
      <w:r>
        <w:rPr>
          <w:color w:val="000000" w:themeColor="text1"/>
        </w:rPr>
        <w:t xml:space="preserve"> Philip, </w:t>
      </w:r>
      <w:proofErr w:type="spellStart"/>
      <w:r>
        <w:rPr>
          <w:color w:val="000000" w:themeColor="text1"/>
        </w:rPr>
        <w:t>Seshnie</w:t>
      </w:r>
      <w:proofErr w:type="spellEnd"/>
      <w:r>
        <w:rPr>
          <w:color w:val="000000" w:themeColor="text1"/>
        </w:rPr>
        <w:t xml:space="preserve"> Naidoo, James Thackeray, Gabriel </w:t>
      </w:r>
      <w:proofErr w:type="spellStart"/>
      <w:r>
        <w:rPr>
          <w:color w:val="000000" w:themeColor="text1"/>
        </w:rPr>
        <w:t>Nkole</w:t>
      </w:r>
      <w:proofErr w:type="spellEnd"/>
      <w:r>
        <w:rPr>
          <w:color w:val="000000" w:themeColor="text1"/>
        </w:rPr>
        <w:t xml:space="preserve">, Tasneem Francisco, Que Sera </w:t>
      </w:r>
      <w:proofErr w:type="spellStart"/>
      <w:r>
        <w:rPr>
          <w:color w:val="000000" w:themeColor="text1"/>
        </w:rPr>
        <w:t>Subramoney</w:t>
      </w:r>
      <w:proofErr w:type="spellEnd"/>
    </w:p>
    <w:p w14:paraId="1323F5EF" w14:textId="77777777" w:rsidR="008D4835" w:rsidRDefault="008D4835" w:rsidP="008D4835">
      <w:pPr>
        <w:pStyle w:val="Heading1"/>
      </w:pPr>
      <w:r>
        <w:t>Meeting Agenda</w:t>
      </w:r>
    </w:p>
    <w:p w14:paraId="4058B04B" w14:textId="451CBE8D" w:rsidR="008D4835" w:rsidRDefault="008D4835" w:rsidP="008D4835">
      <w:pPr>
        <w:pStyle w:val="ListParagraph"/>
        <w:numPr>
          <w:ilvl w:val="0"/>
          <w:numId w:val="4"/>
        </w:numPr>
      </w:pPr>
      <w:r>
        <w:t>Front-end</w:t>
      </w:r>
    </w:p>
    <w:p w14:paraId="7AC6F37F" w14:textId="450F4E00" w:rsidR="008D4835" w:rsidRDefault="008D4835" w:rsidP="008D4835">
      <w:pPr>
        <w:pStyle w:val="ListParagraph"/>
        <w:numPr>
          <w:ilvl w:val="1"/>
          <w:numId w:val="4"/>
        </w:numPr>
      </w:pPr>
      <w:r>
        <w:t xml:space="preserve">UI Team to work on login page </w:t>
      </w:r>
    </w:p>
    <w:p w14:paraId="77304232" w14:textId="3EDF16D0" w:rsidR="008D4835" w:rsidRDefault="008D4835" w:rsidP="008D4835">
      <w:pPr>
        <w:pStyle w:val="ListParagraph"/>
        <w:numPr>
          <w:ilvl w:val="1"/>
          <w:numId w:val="4"/>
        </w:numPr>
      </w:pPr>
      <w:r>
        <w:t>Clean architecture</w:t>
      </w:r>
    </w:p>
    <w:p w14:paraId="0F7B0FB1" w14:textId="0F8B770A" w:rsidR="008D4835" w:rsidRDefault="008D4835" w:rsidP="008D4835">
      <w:pPr>
        <w:pStyle w:val="ListParagraph"/>
        <w:numPr>
          <w:ilvl w:val="1"/>
          <w:numId w:val="4"/>
        </w:numPr>
      </w:pPr>
      <w:r>
        <w:t>Decide on Model-View-Controller (MVC) or Model-View-</w:t>
      </w:r>
      <w:proofErr w:type="spellStart"/>
      <w:r>
        <w:t>ViewModel</w:t>
      </w:r>
      <w:proofErr w:type="spellEnd"/>
      <w:r>
        <w:t xml:space="preserve"> (MVVM)</w:t>
      </w:r>
    </w:p>
    <w:p w14:paraId="74626C3C" w14:textId="48BC7DBE" w:rsidR="008D4835" w:rsidRDefault="008D4835" w:rsidP="008D4835">
      <w:pPr>
        <w:pStyle w:val="ListParagraph"/>
        <w:numPr>
          <w:ilvl w:val="0"/>
          <w:numId w:val="4"/>
        </w:numPr>
      </w:pPr>
      <w:r>
        <w:t>Back-end</w:t>
      </w:r>
    </w:p>
    <w:p w14:paraId="0230C143" w14:textId="7D333329" w:rsidR="008D4835" w:rsidRDefault="008D4835" w:rsidP="008D4835">
      <w:pPr>
        <w:pStyle w:val="ListParagraph"/>
        <w:numPr>
          <w:ilvl w:val="1"/>
          <w:numId w:val="4"/>
        </w:numPr>
      </w:pPr>
      <w:r>
        <w:t>For continuous integration, set up and Jenkins (</w:t>
      </w:r>
      <w:proofErr w:type="spellStart"/>
      <w:r>
        <w:t>Akshay</w:t>
      </w:r>
      <w:proofErr w:type="spellEnd"/>
      <w:r>
        <w:t xml:space="preserve"> to do)</w:t>
      </w:r>
    </w:p>
    <w:p w14:paraId="31F3CCB4" w14:textId="74E0E69E" w:rsidR="008D4835" w:rsidRDefault="008D4835" w:rsidP="008D4835">
      <w:pPr>
        <w:pStyle w:val="ListParagraph"/>
        <w:numPr>
          <w:ilvl w:val="1"/>
          <w:numId w:val="4"/>
        </w:numPr>
      </w:pPr>
      <w:r>
        <w:t>Research optimal architecture</w:t>
      </w:r>
    </w:p>
    <w:p w14:paraId="72FC33BB" w14:textId="303E9A1E" w:rsidR="008D4835" w:rsidRDefault="008D4835" w:rsidP="008D4835">
      <w:pPr>
        <w:pStyle w:val="ListParagraph"/>
        <w:numPr>
          <w:ilvl w:val="1"/>
          <w:numId w:val="4"/>
        </w:numPr>
      </w:pPr>
      <w:r>
        <w:t>A bigger picture is RESTful</w:t>
      </w:r>
    </w:p>
    <w:p w14:paraId="6CAB2BDD" w14:textId="10DA9A01" w:rsidR="008D4835" w:rsidRDefault="008D4835" w:rsidP="008D4835">
      <w:pPr>
        <w:pStyle w:val="ListParagraph"/>
        <w:numPr>
          <w:ilvl w:val="1"/>
          <w:numId w:val="4"/>
        </w:numPr>
      </w:pPr>
      <w:r>
        <w:t>Provision for Database (</w:t>
      </w:r>
      <w:proofErr w:type="spellStart"/>
      <w:r>
        <w:t>Navin</w:t>
      </w:r>
      <w:proofErr w:type="spellEnd"/>
      <w:r>
        <w:t>)</w:t>
      </w:r>
    </w:p>
    <w:p w14:paraId="2D52DEDF" w14:textId="2D19CBB4" w:rsidR="008D4835" w:rsidRDefault="008D4835" w:rsidP="008D4835">
      <w:pPr>
        <w:pStyle w:val="ListParagraph"/>
        <w:numPr>
          <w:ilvl w:val="1"/>
          <w:numId w:val="4"/>
        </w:numPr>
      </w:pPr>
      <w:r>
        <w:t>Check and set up AWS or firebase or lamp server (James)</w:t>
      </w:r>
    </w:p>
    <w:p w14:paraId="51A882A5" w14:textId="46A77D04" w:rsidR="008D4835" w:rsidRDefault="008D4835" w:rsidP="008D4835">
      <w:pPr>
        <w:pStyle w:val="ListParagraph"/>
        <w:numPr>
          <w:ilvl w:val="1"/>
          <w:numId w:val="4"/>
        </w:numPr>
      </w:pPr>
      <w:r>
        <w:t>QTI (Gabriel)</w:t>
      </w:r>
    </w:p>
    <w:p w14:paraId="26B1601E" w14:textId="6535C514" w:rsidR="008D4835" w:rsidRDefault="008D4835" w:rsidP="008D4835">
      <w:pPr>
        <w:pStyle w:val="ListParagraph"/>
        <w:numPr>
          <w:ilvl w:val="1"/>
          <w:numId w:val="4"/>
        </w:numPr>
      </w:pPr>
      <w:r>
        <w:t>User acceptance (</w:t>
      </w:r>
      <w:proofErr w:type="spellStart"/>
      <w:r>
        <w:t>Seshnie</w:t>
      </w:r>
      <w:proofErr w:type="spellEnd"/>
      <w:r>
        <w:t>)</w:t>
      </w:r>
    </w:p>
    <w:p w14:paraId="5AD678DD" w14:textId="2ECE6202" w:rsidR="008D4835" w:rsidRDefault="008D4835" w:rsidP="008D4835">
      <w:pPr>
        <w:pStyle w:val="ListParagraph"/>
        <w:numPr>
          <w:ilvl w:val="0"/>
          <w:numId w:val="4"/>
        </w:numPr>
      </w:pPr>
      <w:r>
        <w:t>Documentation (Abigail)</w:t>
      </w:r>
    </w:p>
    <w:p w14:paraId="25700E21" w14:textId="77777777" w:rsidR="008D4835" w:rsidRDefault="008D4835" w:rsidP="008D4835">
      <w:sdt>
        <w:sdtPr>
          <w:alias w:val="Next meeting:"/>
          <w:tag w:val="Next meeting:"/>
          <w:id w:val="-1524860034"/>
          <w:placeholder>
            <w:docPart w:val="70A2E1C2BFAC496DB26B645C6CD83DEF"/>
          </w:placeholder>
          <w:temporary/>
          <w:showingPlcHdr/>
        </w:sdtPr>
        <w:sdtContent>
          <w:r>
            <w:rPr>
              <w:rFonts w:asciiTheme="majorHAnsi" w:hAnsiTheme="majorHAnsi"/>
              <w:sz w:val="30"/>
              <w:szCs w:val="30"/>
            </w:rPr>
            <w:t>Next Meeting</w:t>
          </w:r>
        </w:sdtContent>
      </w:sdt>
    </w:p>
    <w:p w14:paraId="56DADC82" w14:textId="1A8B7F0C" w:rsidR="008D4835" w:rsidRDefault="008D4835" w:rsidP="008D4835">
      <w:pPr>
        <w:rPr>
          <w:color w:val="000000" w:themeColor="text1"/>
        </w:rPr>
      </w:pPr>
      <w:r>
        <w:rPr>
          <w:color w:val="000000" w:themeColor="text1"/>
        </w:rPr>
        <w:t>8</w:t>
      </w:r>
      <w:r>
        <w:rPr>
          <w:color w:val="000000" w:themeColor="text1"/>
        </w:rPr>
        <w:t xml:space="preserve"> April 2022 | 13:15</w:t>
      </w:r>
    </w:p>
    <w:p w14:paraId="6883C8FD" w14:textId="2CD53162" w:rsidR="00CA6B4F" w:rsidRPr="008D4835" w:rsidRDefault="00CA6B4F" w:rsidP="008D4835"/>
    <w:sectPr w:rsidR="00CA6B4F" w:rsidRPr="008D4835" w:rsidSect="00AB4981">
      <w:headerReference w:type="default" r:id="rId11"/>
      <w:footerReference w:type="default" r:id="rId12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74E2F" w14:textId="77777777" w:rsidR="001A5714" w:rsidRDefault="001A5714">
      <w:pPr>
        <w:spacing w:after="0" w:line="240" w:lineRule="auto"/>
      </w:pPr>
      <w:r>
        <w:separator/>
      </w:r>
    </w:p>
  </w:endnote>
  <w:endnote w:type="continuationSeparator" w:id="0">
    <w:p w14:paraId="65F952FF" w14:textId="77777777" w:rsidR="001A5714" w:rsidRDefault="001A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1F7D7" w14:textId="77777777" w:rsidR="0001626D" w:rsidRDefault="00DA4A4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D20E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16B21" w14:textId="77777777" w:rsidR="001A5714" w:rsidRDefault="001A5714">
      <w:pPr>
        <w:spacing w:after="0" w:line="240" w:lineRule="auto"/>
      </w:pPr>
      <w:r>
        <w:separator/>
      </w:r>
    </w:p>
  </w:footnote>
  <w:footnote w:type="continuationSeparator" w:id="0">
    <w:p w14:paraId="38CD07EF" w14:textId="77777777" w:rsidR="001A5714" w:rsidRDefault="001A5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60768" w14:textId="77777777" w:rsidR="00EF36A5" w:rsidRDefault="00EF36A5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E99EDBF" wp14:editId="024296CD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1AF46050" id="Group 6" o:spid="_x0000_s1026" alt="&quot;&quot;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1F05373"/>
    <w:multiLevelType w:val="hybridMultilevel"/>
    <w:tmpl w:val="91D8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569313">
    <w:abstractNumId w:val="0"/>
  </w:num>
  <w:num w:numId="2" w16cid:durableId="226960720">
    <w:abstractNumId w:val="2"/>
  </w:num>
  <w:num w:numId="3" w16cid:durableId="1362241190">
    <w:abstractNumId w:val="3"/>
  </w:num>
  <w:num w:numId="4" w16cid:durableId="128630677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35"/>
    <w:rsid w:val="0001495E"/>
    <w:rsid w:val="0001626D"/>
    <w:rsid w:val="00035454"/>
    <w:rsid w:val="001A5714"/>
    <w:rsid w:val="002E0B9C"/>
    <w:rsid w:val="002E6287"/>
    <w:rsid w:val="002E628A"/>
    <w:rsid w:val="00303AE1"/>
    <w:rsid w:val="003949BD"/>
    <w:rsid w:val="004A441F"/>
    <w:rsid w:val="004D61A7"/>
    <w:rsid w:val="00524B92"/>
    <w:rsid w:val="00560F76"/>
    <w:rsid w:val="00591FFE"/>
    <w:rsid w:val="006B7784"/>
    <w:rsid w:val="006F16F0"/>
    <w:rsid w:val="007520BE"/>
    <w:rsid w:val="00761CCB"/>
    <w:rsid w:val="008D4835"/>
    <w:rsid w:val="00A448C1"/>
    <w:rsid w:val="00AA7AA0"/>
    <w:rsid w:val="00AB4981"/>
    <w:rsid w:val="00AD20E5"/>
    <w:rsid w:val="00B43495"/>
    <w:rsid w:val="00B70211"/>
    <w:rsid w:val="00CA6B4F"/>
    <w:rsid w:val="00D2721F"/>
    <w:rsid w:val="00DA4A43"/>
    <w:rsid w:val="00DA5BEB"/>
    <w:rsid w:val="00DE395C"/>
    <w:rsid w:val="00E2411A"/>
    <w:rsid w:val="00E37225"/>
    <w:rsid w:val="00E51439"/>
    <w:rsid w:val="00E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B69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D4835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qFormat/>
    <w:rsid w:val="008D4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3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n\AppData\Roaming\Microsoft\Templates\Education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38A472B2DD45128F4C90FFFFB18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3C8AE-A2EF-4585-9A73-BD0159000A47}"/>
      </w:docPartPr>
      <w:docPartBody>
        <w:p w:rsidR="00000000" w:rsidRDefault="0011123C" w:rsidP="0011123C">
          <w:pPr>
            <w:pStyle w:val="7338A472B2DD45128F4C90FFFFB18FBF"/>
          </w:pPr>
          <w:r>
            <w:t>In Attendance</w:t>
          </w:r>
        </w:p>
      </w:docPartBody>
    </w:docPart>
    <w:docPart>
      <w:docPartPr>
        <w:name w:val="70A2E1C2BFAC496DB26B645C6CD83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51D-0D41-4CB2-9E52-C1267A0D759D}"/>
      </w:docPartPr>
      <w:docPartBody>
        <w:p w:rsidR="00000000" w:rsidRDefault="0011123C" w:rsidP="0011123C">
          <w:pPr>
            <w:pStyle w:val="70A2E1C2BFAC496DB26B645C6CD83DEF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54536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3C"/>
    <w:rsid w:val="0011123C"/>
    <w:rsid w:val="0061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sz w:val="52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sz w:val="52"/>
      <w:szCs w:val="20"/>
      <w:lang w:eastAsia="ja-JP"/>
    </w:rPr>
  </w:style>
  <w:style w:type="paragraph" w:customStyle="1" w:styleId="2A400BDA210347D89B0A33A4447DB34C">
    <w:name w:val="2A400BDA210347D89B0A33A4447DB34C"/>
  </w:style>
  <w:style w:type="paragraph" w:customStyle="1" w:styleId="4D92014282AC4373802C0B1EFC2558ED">
    <w:name w:val="4D92014282AC4373802C0B1EFC2558ED"/>
  </w:style>
  <w:style w:type="paragraph" w:customStyle="1" w:styleId="380B3872C3EB473FBC865196F176BC8B">
    <w:name w:val="380B3872C3EB473FBC865196F176BC8B"/>
  </w:style>
  <w:style w:type="paragraph" w:customStyle="1" w:styleId="45EAEFEBB5B1494D8925FC8F09007776">
    <w:name w:val="45EAEFEBB5B1494D8925FC8F09007776"/>
  </w:style>
  <w:style w:type="paragraph" w:customStyle="1" w:styleId="D7C31C952FFD4584A0CECE47068BF4D2">
    <w:name w:val="D7C31C952FFD4584A0CECE47068BF4D2"/>
  </w:style>
  <w:style w:type="paragraph" w:customStyle="1" w:styleId="B6B8A88C627F4F48945F5408434AC790">
    <w:name w:val="B6B8A88C627F4F48945F5408434AC790"/>
  </w:style>
  <w:style w:type="paragraph" w:customStyle="1" w:styleId="EF84A56283FF443EBFE250B6EDD9A57A">
    <w:name w:val="EF84A56283FF443EBFE250B6EDD9A57A"/>
  </w:style>
  <w:style w:type="paragraph" w:customStyle="1" w:styleId="964FA280DC8248769AB661807B1BBF84">
    <w:name w:val="964FA280DC8248769AB661807B1BBF84"/>
  </w:style>
  <w:style w:type="paragraph" w:customStyle="1" w:styleId="20EC6ECC565C414EB1A1F3B31B83836F">
    <w:name w:val="20EC6ECC565C414EB1A1F3B31B83836F"/>
  </w:style>
  <w:style w:type="paragraph" w:customStyle="1" w:styleId="BC70D49F904B409ABFFB1E7596167F06">
    <w:name w:val="BC70D49F904B409ABFFB1E7596167F06"/>
  </w:style>
  <w:style w:type="paragraph" w:customStyle="1" w:styleId="DBCA3F69C5304E37B02551029C849BA6">
    <w:name w:val="DBCA3F69C5304E37B02551029C849BA6"/>
  </w:style>
  <w:style w:type="paragraph" w:customStyle="1" w:styleId="7EF7C34AD98049818349B16A2C3BDFC5">
    <w:name w:val="7EF7C34AD98049818349B16A2C3BDFC5"/>
  </w:style>
  <w:style w:type="paragraph" w:customStyle="1" w:styleId="4980FBAC581E4DEE9D21A22005E2AF4E">
    <w:name w:val="4980FBAC581E4DEE9D21A22005E2AF4E"/>
  </w:style>
  <w:style w:type="paragraph" w:customStyle="1" w:styleId="F722D4C181164DD59ECF537BFF7F087E">
    <w:name w:val="F722D4C181164DD59ECF537BFF7F087E"/>
  </w:style>
  <w:style w:type="paragraph" w:customStyle="1" w:styleId="5C3C5A0C6EF64E32993302B1F6B953FE">
    <w:name w:val="5C3C5A0C6EF64E32993302B1F6B953FE"/>
  </w:style>
  <w:style w:type="paragraph" w:customStyle="1" w:styleId="284B1A60CB7A4DF2BFE657596306EA91">
    <w:name w:val="284B1A60CB7A4DF2BFE657596306EA91"/>
  </w:style>
  <w:style w:type="paragraph" w:customStyle="1" w:styleId="6D0C98A9A7A641CA8F4BCF20578BB6B5">
    <w:name w:val="6D0C98A9A7A641CA8F4BCF20578BB6B5"/>
  </w:style>
  <w:style w:type="paragraph" w:customStyle="1" w:styleId="6F7230C0CCB24F3B838B071899490AED">
    <w:name w:val="6F7230C0CCB24F3B838B071899490AED"/>
  </w:style>
  <w:style w:type="paragraph" w:customStyle="1" w:styleId="0114A41BDC024A05A9A45F78382A2475">
    <w:name w:val="0114A41BDC024A05A9A45F78382A2475"/>
  </w:style>
  <w:style w:type="paragraph" w:customStyle="1" w:styleId="9FB599A32B734360BC6EE2E590E22AC8">
    <w:name w:val="9FB599A32B734360BC6EE2E590E22AC8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paragraph" w:customStyle="1" w:styleId="A046FCD60D80485B98BF4ABD5C141CD0">
    <w:name w:val="A046FCD60D80485B98BF4ABD5C141CD0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paragraph" w:customStyle="1" w:styleId="03EE2DDB8B46493E8E85F4D8342B8925">
    <w:name w:val="03EE2DDB8B46493E8E85F4D8342B8925"/>
  </w:style>
  <w:style w:type="paragraph" w:customStyle="1" w:styleId="16AB233B2B364FFE882FBFD46CF3D8CB">
    <w:name w:val="16AB233B2B364FFE882FBFD46CF3D8CB"/>
  </w:style>
  <w:style w:type="paragraph" w:customStyle="1" w:styleId="5B3001204A0A4F169C27DE39B08399C1">
    <w:name w:val="5B3001204A0A4F169C27DE39B08399C1"/>
  </w:style>
  <w:style w:type="paragraph" w:customStyle="1" w:styleId="F5288F79DD26491B9914A5E13023B99D">
    <w:name w:val="F5288F79DD26491B9914A5E13023B99D"/>
  </w:style>
  <w:style w:type="paragraph" w:customStyle="1" w:styleId="DB009B43BEBF4416BE84E296724A3CD0">
    <w:name w:val="DB009B43BEBF4416BE84E296724A3CD0"/>
  </w:style>
  <w:style w:type="paragraph" w:customStyle="1" w:styleId="EE91F604D832433294ABB5BD1735029C">
    <w:name w:val="EE91F604D832433294ABB5BD1735029C"/>
  </w:style>
  <w:style w:type="paragraph" w:customStyle="1" w:styleId="A6D00B397B604C2FA2E495662813FFAF">
    <w:name w:val="A6D00B397B604C2FA2E495662813FFAF"/>
  </w:style>
  <w:style w:type="paragraph" w:customStyle="1" w:styleId="7338A472B2DD45128F4C90FFFFB18FBF">
    <w:name w:val="7338A472B2DD45128F4C90FFFFB18FBF"/>
    <w:rsid w:val="0011123C"/>
  </w:style>
  <w:style w:type="paragraph" w:customStyle="1" w:styleId="70A2E1C2BFAC496DB26B645C6CD83DEF">
    <w:name w:val="70A2E1C2BFAC496DB26B645C6CD83DEF"/>
    <w:rsid w:val="001112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F17BC3E-1986-42BD-9EF3-1FC4746287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00C341-4289-4098-9990-CEE6B7EFA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8C08E2-A359-4C07-9FD9-BAE150722C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3BE6EB-2635-4EA8-A5F7-470DE99B75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2022-04-06T10:30:00Z</dcterms:created>
  <dcterms:modified xsi:type="dcterms:W3CDTF">2022-04-06T10:37:00Z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