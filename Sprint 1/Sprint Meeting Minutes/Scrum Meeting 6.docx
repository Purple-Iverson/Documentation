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1DAA" w14:textId="68E9B3BA" w:rsidR="00311C59" w:rsidRDefault="00311C59" w:rsidP="00311C59">
      <w:pPr>
        <w:pStyle w:val="Title"/>
      </w:pPr>
      <w:r>
        <w:t xml:space="preserve">PURPLE INVERSON SCRUM MEETING </w:t>
      </w:r>
      <w:r>
        <w:t>6</w:t>
      </w:r>
    </w:p>
    <w:p w14:paraId="560AB03D" w14:textId="77777777" w:rsidR="00311C59" w:rsidRDefault="00311C59" w:rsidP="00311C59">
      <w:pPr>
        <w:pStyle w:val="Title"/>
        <w:rPr>
          <w:b w:val="0"/>
        </w:rPr>
      </w:pPr>
      <w:r>
        <w:rPr>
          <w:b w:val="0"/>
        </w:rPr>
        <w:t>Minutes</w:t>
      </w:r>
    </w:p>
    <w:p w14:paraId="7317F7D0" w14:textId="03CA7202" w:rsidR="00311C59" w:rsidRDefault="00311C59" w:rsidP="00311C59">
      <w:pPr>
        <w:pStyle w:val="Details"/>
      </w:pPr>
      <w:r>
        <w:rPr>
          <w:b/>
        </w:rPr>
        <w:t>Date</w:t>
      </w:r>
      <w:r>
        <w:t xml:space="preserve">: </w:t>
      </w:r>
      <w:r>
        <w:t>9</w:t>
      </w:r>
      <w:r>
        <w:t xml:space="preserve"> April 2022</w:t>
      </w:r>
    </w:p>
    <w:p w14:paraId="798AD6BA" w14:textId="27C54657" w:rsidR="00311C59" w:rsidRDefault="00311C59" w:rsidP="00311C59">
      <w:pPr>
        <w:pStyle w:val="Details"/>
      </w:pPr>
      <w:r>
        <w:rPr>
          <w:b/>
        </w:rPr>
        <w:t>Time</w:t>
      </w:r>
      <w:r>
        <w:t>: 1</w:t>
      </w:r>
      <w:r>
        <w:t>0</w:t>
      </w:r>
      <w:r>
        <w:t>:</w:t>
      </w:r>
      <w:r>
        <w:t>3</w:t>
      </w:r>
      <w:r>
        <w:t>0</w:t>
      </w:r>
    </w:p>
    <w:p w14:paraId="5E5C9AA0" w14:textId="3C06DA8A" w:rsidR="00311C59" w:rsidRDefault="00311C59" w:rsidP="00311C59">
      <w:pPr>
        <w:pStyle w:val="Details"/>
      </w:pPr>
      <w:r>
        <w:rPr>
          <w:b/>
          <w:bCs/>
        </w:rPr>
        <w:t>Location</w:t>
      </w:r>
      <w:r>
        <w:t xml:space="preserve">: </w:t>
      </w:r>
      <w:r>
        <w:t>Online Discord</w:t>
      </w:r>
    </w:p>
    <w:p w14:paraId="21A4CC1C" w14:textId="77777777" w:rsidR="00311C59" w:rsidRDefault="00311C59" w:rsidP="00311C59">
      <w:pPr>
        <w:pStyle w:val="Heading1"/>
      </w:pPr>
      <w:sdt>
        <w:sdtPr>
          <w:alias w:val="In attendance:"/>
          <w:tag w:val="In attendance:"/>
          <w:id w:val="2116784548"/>
          <w:placeholder>
            <w:docPart w:val="EA336358243444C4898F01520805DDD3"/>
          </w:placeholder>
          <w:temporary/>
          <w:showingPlcHdr/>
        </w:sdtPr>
        <w:sdtContent>
          <w:r>
            <w:t>In Attendance</w:t>
          </w:r>
        </w:sdtContent>
      </w:sdt>
    </w:p>
    <w:p w14:paraId="4A371BCC" w14:textId="77777777" w:rsidR="00311C59" w:rsidRDefault="00311C59" w:rsidP="00311C59">
      <w:pPr>
        <w:rPr>
          <w:color w:val="000000" w:themeColor="text1"/>
        </w:rPr>
      </w:pPr>
      <w:r>
        <w:rPr>
          <w:color w:val="000000" w:themeColor="text1"/>
        </w:rPr>
        <w:t xml:space="preserve">Abigail Naicker, </w:t>
      </w:r>
      <w:proofErr w:type="spellStart"/>
      <w:r>
        <w:rPr>
          <w:color w:val="000000" w:themeColor="text1"/>
        </w:rPr>
        <w:t>Akshay</w:t>
      </w:r>
      <w:proofErr w:type="spellEnd"/>
      <w:r>
        <w:rPr>
          <w:color w:val="000000" w:themeColor="text1"/>
        </w:rPr>
        <w:t xml:space="preserve"> Makhan, </w:t>
      </w:r>
      <w:proofErr w:type="spellStart"/>
      <w:r>
        <w:rPr>
          <w:color w:val="000000" w:themeColor="text1"/>
        </w:rPr>
        <w:t>Harshan</w:t>
      </w:r>
      <w:proofErr w:type="spellEnd"/>
      <w:r>
        <w:rPr>
          <w:color w:val="000000" w:themeColor="text1"/>
        </w:rPr>
        <w:t xml:space="preserve"> Pillay, </w:t>
      </w:r>
      <w:proofErr w:type="spellStart"/>
      <w:r>
        <w:rPr>
          <w:color w:val="000000" w:themeColor="text1"/>
        </w:rPr>
        <w:t>Navin</w:t>
      </w:r>
      <w:proofErr w:type="spellEnd"/>
      <w:r>
        <w:rPr>
          <w:color w:val="000000" w:themeColor="text1"/>
        </w:rPr>
        <w:t xml:space="preserve"> Philip, </w:t>
      </w:r>
      <w:proofErr w:type="spellStart"/>
      <w:r>
        <w:rPr>
          <w:color w:val="000000" w:themeColor="text1"/>
        </w:rPr>
        <w:t>Seshnie</w:t>
      </w:r>
      <w:proofErr w:type="spellEnd"/>
      <w:r>
        <w:rPr>
          <w:color w:val="000000" w:themeColor="text1"/>
        </w:rPr>
        <w:t xml:space="preserve"> Naidoo, James Thackeray, Gabriel </w:t>
      </w:r>
      <w:proofErr w:type="spellStart"/>
      <w:r>
        <w:rPr>
          <w:color w:val="000000" w:themeColor="text1"/>
        </w:rPr>
        <w:t>Nkole</w:t>
      </w:r>
      <w:proofErr w:type="spellEnd"/>
      <w:r>
        <w:rPr>
          <w:color w:val="000000" w:themeColor="text1"/>
        </w:rPr>
        <w:t xml:space="preserve">, Tasneem Francisco, Que Sera </w:t>
      </w:r>
      <w:proofErr w:type="spellStart"/>
      <w:r>
        <w:rPr>
          <w:color w:val="000000" w:themeColor="text1"/>
        </w:rPr>
        <w:t>Subramoney</w:t>
      </w:r>
      <w:proofErr w:type="spellEnd"/>
    </w:p>
    <w:p w14:paraId="3F3241D8" w14:textId="27087771" w:rsidR="00311C59" w:rsidRDefault="00311C59" w:rsidP="00311C59">
      <w:pPr>
        <w:pStyle w:val="Heading1"/>
      </w:pPr>
      <w:r>
        <w:t>Meeting Agenda</w:t>
      </w:r>
    </w:p>
    <w:p w14:paraId="0ADAF163" w14:textId="52F857DD" w:rsidR="00E10A8E" w:rsidRDefault="00E10A8E" w:rsidP="00E10A8E">
      <w:pPr>
        <w:pStyle w:val="ListParagraph"/>
        <w:numPr>
          <w:ilvl w:val="0"/>
          <w:numId w:val="5"/>
        </w:numPr>
      </w:pPr>
      <w:r>
        <w:t>Discussed what is completed for sprint 1</w:t>
      </w:r>
    </w:p>
    <w:p w14:paraId="1C4F8DBB" w14:textId="66FDC6B1" w:rsidR="00E10A8E" w:rsidRDefault="00E10A8E" w:rsidP="00E10A8E">
      <w:pPr>
        <w:pStyle w:val="ListParagraph"/>
        <w:numPr>
          <w:ilvl w:val="0"/>
          <w:numId w:val="5"/>
        </w:numPr>
      </w:pPr>
      <w:r>
        <w:t xml:space="preserve">What needs to be completed before Monday due time </w:t>
      </w:r>
    </w:p>
    <w:p w14:paraId="30BC7375" w14:textId="3E53CBE2" w:rsidR="00E10A8E" w:rsidRDefault="00E10A8E" w:rsidP="00E10A8E">
      <w:pPr>
        <w:pStyle w:val="ListParagraph"/>
        <w:numPr>
          <w:ilvl w:val="0"/>
          <w:numId w:val="5"/>
        </w:numPr>
      </w:pPr>
      <w:r>
        <w:t>Pull from GitHub</w:t>
      </w:r>
    </w:p>
    <w:p w14:paraId="2FC1852E" w14:textId="0BD170BE" w:rsidR="00E10A8E" w:rsidRDefault="00E10A8E" w:rsidP="00E10A8E">
      <w:pPr>
        <w:pStyle w:val="ListParagraph"/>
        <w:numPr>
          <w:ilvl w:val="0"/>
          <w:numId w:val="5"/>
        </w:numPr>
      </w:pPr>
      <w:r>
        <w:t xml:space="preserve">Merging Log in and </w:t>
      </w:r>
      <w:proofErr w:type="gramStart"/>
      <w:r>
        <w:t>Sign Up</w:t>
      </w:r>
      <w:proofErr w:type="gramEnd"/>
      <w:r>
        <w:t xml:space="preserve"> interfaces</w:t>
      </w:r>
    </w:p>
    <w:p w14:paraId="429F2E5F" w14:textId="783DADCA" w:rsidR="00E10A8E" w:rsidRDefault="00E10A8E" w:rsidP="00E10A8E">
      <w:pPr>
        <w:pStyle w:val="ListParagraph"/>
        <w:numPr>
          <w:ilvl w:val="0"/>
          <w:numId w:val="5"/>
        </w:numPr>
      </w:pPr>
      <w:r>
        <w:t>Code Coverage Software (</w:t>
      </w:r>
      <w:proofErr w:type="spellStart"/>
      <w:r>
        <w:t>Codecov</w:t>
      </w:r>
      <w:proofErr w:type="spellEnd"/>
      <w:r>
        <w:t>)</w:t>
      </w:r>
    </w:p>
    <w:p w14:paraId="71411298" w14:textId="77777777" w:rsidR="002E7478" w:rsidRPr="00E10A8E" w:rsidRDefault="002E7478" w:rsidP="002E7478">
      <w:pPr>
        <w:pStyle w:val="ListParagraph"/>
      </w:pPr>
    </w:p>
    <w:p w14:paraId="0D16ACE3" w14:textId="77777777" w:rsidR="00311C59" w:rsidRDefault="00311C59" w:rsidP="00311C59">
      <w:sdt>
        <w:sdtPr>
          <w:alias w:val="Next meeting:"/>
          <w:tag w:val="Next meeting:"/>
          <w:id w:val="-1524860034"/>
          <w:placeholder>
            <w:docPart w:val="04E7D87E520148A284C92076DDD75EDC"/>
          </w:placeholder>
          <w:temporary/>
          <w:showingPlcHdr/>
        </w:sdtPr>
        <w:sdtContent>
          <w:r>
            <w:rPr>
              <w:rFonts w:asciiTheme="majorHAnsi" w:hAnsiTheme="majorHAnsi"/>
              <w:sz w:val="30"/>
              <w:szCs w:val="30"/>
            </w:rPr>
            <w:t>Next Meeting</w:t>
          </w:r>
        </w:sdtContent>
      </w:sdt>
    </w:p>
    <w:p w14:paraId="39F3355D" w14:textId="2987FE77" w:rsidR="00311C59" w:rsidRDefault="00E10A8E" w:rsidP="00311C59">
      <w:pPr>
        <w:rPr>
          <w:color w:val="000000" w:themeColor="text1"/>
        </w:rPr>
      </w:pPr>
      <w:r>
        <w:rPr>
          <w:color w:val="000000" w:themeColor="text1"/>
        </w:rPr>
        <w:t>11</w:t>
      </w:r>
      <w:r w:rsidR="00311C59">
        <w:rPr>
          <w:color w:val="000000" w:themeColor="text1"/>
        </w:rPr>
        <w:t xml:space="preserve"> April 2022 | 13:</w:t>
      </w:r>
      <w:r>
        <w:rPr>
          <w:color w:val="000000" w:themeColor="text1"/>
        </w:rPr>
        <w:t>15</w:t>
      </w:r>
    </w:p>
    <w:p w14:paraId="316070A3" w14:textId="2C99E58F" w:rsidR="00CA6B4F" w:rsidRPr="00CA6B4F" w:rsidRDefault="00E10A8E" w:rsidP="00CA6B4F">
      <w:pPr>
        <w:rPr>
          <w:color w:val="000000" w:themeColor="text1"/>
        </w:rPr>
      </w:pPr>
      <w:r>
        <w:rPr>
          <w:color w:val="000000" w:themeColor="text1"/>
        </w:rPr>
        <w:t>Sprint Review and Sprint planning for Sprint 2</w:t>
      </w:r>
    </w:p>
    <w:sectPr w:rsidR="00CA6B4F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2CC0" w14:textId="77777777" w:rsidR="00B35EFA" w:rsidRDefault="00B35EFA">
      <w:pPr>
        <w:spacing w:after="0" w:line="240" w:lineRule="auto"/>
      </w:pPr>
      <w:r>
        <w:separator/>
      </w:r>
    </w:p>
  </w:endnote>
  <w:endnote w:type="continuationSeparator" w:id="0">
    <w:p w14:paraId="6FE2F12C" w14:textId="77777777" w:rsidR="00B35EFA" w:rsidRDefault="00B3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E1F8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20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307A2" w14:textId="77777777" w:rsidR="00B35EFA" w:rsidRDefault="00B35EFA">
      <w:pPr>
        <w:spacing w:after="0" w:line="240" w:lineRule="auto"/>
      </w:pPr>
      <w:r>
        <w:separator/>
      </w:r>
    </w:p>
  </w:footnote>
  <w:footnote w:type="continuationSeparator" w:id="0">
    <w:p w14:paraId="2E7DDA94" w14:textId="77777777" w:rsidR="00B35EFA" w:rsidRDefault="00B3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EE2C4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B86DB3" wp14:editId="78550C65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5AFCE2EF" id="Group 6" o:spid="_x0000_s1026" alt="&quot;&quot;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F05373"/>
    <w:multiLevelType w:val="hybridMultilevel"/>
    <w:tmpl w:val="91D8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80503"/>
    <w:multiLevelType w:val="hybridMultilevel"/>
    <w:tmpl w:val="DE8C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59"/>
    <w:rsid w:val="0001495E"/>
    <w:rsid w:val="0001626D"/>
    <w:rsid w:val="00035454"/>
    <w:rsid w:val="002E0B9C"/>
    <w:rsid w:val="002E6287"/>
    <w:rsid w:val="002E628A"/>
    <w:rsid w:val="002E7478"/>
    <w:rsid w:val="00303AE1"/>
    <w:rsid w:val="00311C59"/>
    <w:rsid w:val="003949BD"/>
    <w:rsid w:val="004A441F"/>
    <w:rsid w:val="004D61A7"/>
    <w:rsid w:val="00524B92"/>
    <w:rsid w:val="00534F16"/>
    <w:rsid w:val="00560F76"/>
    <w:rsid w:val="00591FFE"/>
    <w:rsid w:val="006B7784"/>
    <w:rsid w:val="006F16F0"/>
    <w:rsid w:val="007520BE"/>
    <w:rsid w:val="00761CCB"/>
    <w:rsid w:val="00A448C1"/>
    <w:rsid w:val="00AA7AA0"/>
    <w:rsid w:val="00AB4981"/>
    <w:rsid w:val="00AD20E5"/>
    <w:rsid w:val="00B35EFA"/>
    <w:rsid w:val="00B43495"/>
    <w:rsid w:val="00B70211"/>
    <w:rsid w:val="00CA6B4F"/>
    <w:rsid w:val="00D2721F"/>
    <w:rsid w:val="00DA4A43"/>
    <w:rsid w:val="00DA5BEB"/>
    <w:rsid w:val="00DE395C"/>
    <w:rsid w:val="00E10A8E"/>
    <w:rsid w:val="00E2411A"/>
    <w:rsid w:val="00E37225"/>
    <w:rsid w:val="00E51439"/>
    <w:rsid w:val="00E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823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11C59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31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n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336358243444C4898F01520805D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B908-96B4-4FE7-9005-8E82CBD097A7}"/>
      </w:docPartPr>
      <w:docPartBody>
        <w:p w:rsidR="00000000" w:rsidRDefault="00854B94" w:rsidP="00854B94">
          <w:pPr>
            <w:pStyle w:val="EA336358243444C4898F01520805DDD3"/>
          </w:pPr>
          <w:r>
            <w:t>In Attendance</w:t>
          </w:r>
        </w:p>
      </w:docPartBody>
    </w:docPart>
    <w:docPart>
      <w:docPartPr>
        <w:name w:val="04E7D87E520148A284C92076DDD75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2CB1A-0286-4009-B0B7-81792C799A01}"/>
      </w:docPartPr>
      <w:docPartBody>
        <w:p w:rsidR="00000000" w:rsidRDefault="00854B94" w:rsidP="00854B94">
          <w:pPr>
            <w:pStyle w:val="04E7D87E520148A284C92076DDD75EDC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94"/>
    <w:rsid w:val="004A0DCA"/>
    <w:rsid w:val="0085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25BC608D91D845AB99BDEEA5143A75B1">
    <w:name w:val="25BC608D91D845AB99BDEEA5143A75B1"/>
  </w:style>
  <w:style w:type="paragraph" w:customStyle="1" w:styleId="E914D7F9A1CE4D26BF38B7F626A7C409">
    <w:name w:val="E914D7F9A1CE4D26BF38B7F626A7C409"/>
  </w:style>
  <w:style w:type="paragraph" w:customStyle="1" w:styleId="83BAE7D7320740DE9299787EB1CADECC">
    <w:name w:val="83BAE7D7320740DE9299787EB1CADECC"/>
  </w:style>
  <w:style w:type="paragraph" w:customStyle="1" w:styleId="8DAB4E094AA74990BFBFFEAED7467BA6">
    <w:name w:val="8DAB4E094AA74990BFBFFEAED7467BA6"/>
  </w:style>
  <w:style w:type="paragraph" w:customStyle="1" w:styleId="73D81A78257B41078255BCD112FA2FD5">
    <w:name w:val="73D81A78257B41078255BCD112FA2FD5"/>
  </w:style>
  <w:style w:type="paragraph" w:customStyle="1" w:styleId="0E5092C5F12C4981AE8C86A86FF0F541">
    <w:name w:val="0E5092C5F12C4981AE8C86A86FF0F541"/>
  </w:style>
  <w:style w:type="paragraph" w:customStyle="1" w:styleId="F46E0C4231064AEBB2E1FD41019C9796">
    <w:name w:val="F46E0C4231064AEBB2E1FD41019C9796"/>
  </w:style>
  <w:style w:type="paragraph" w:customStyle="1" w:styleId="84E16814AE6B479A8BEE941FB8B8E6B2">
    <w:name w:val="84E16814AE6B479A8BEE941FB8B8E6B2"/>
  </w:style>
  <w:style w:type="paragraph" w:customStyle="1" w:styleId="ECE1CD899154429C9C1C7F5BA4689665">
    <w:name w:val="ECE1CD899154429C9C1C7F5BA4689665"/>
  </w:style>
  <w:style w:type="paragraph" w:customStyle="1" w:styleId="36256985661C424DACFB5F93FA2337F7">
    <w:name w:val="36256985661C424DACFB5F93FA2337F7"/>
  </w:style>
  <w:style w:type="paragraph" w:customStyle="1" w:styleId="4DC8FAE172E54975B09B24DFB8748D21">
    <w:name w:val="4DC8FAE172E54975B09B24DFB8748D21"/>
  </w:style>
  <w:style w:type="paragraph" w:customStyle="1" w:styleId="FB6AD057168745C1A892C7BFD31591C5">
    <w:name w:val="FB6AD057168745C1A892C7BFD31591C5"/>
  </w:style>
  <w:style w:type="paragraph" w:customStyle="1" w:styleId="A239CA09CBD444FFA682F1D5BDBF8518">
    <w:name w:val="A239CA09CBD444FFA682F1D5BDBF8518"/>
  </w:style>
  <w:style w:type="paragraph" w:customStyle="1" w:styleId="D28278E95B8C4444BC826EED026FE893">
    <w:name w:val="D28278E95B8C4444BC826EED026FE893"/>
  </w:style>
  <w:style w:type="paragraph" w:customStyle="1" w:styleId="9FEC5892C31A4F8F9581CA596341F808">
    <w:name w:val="9FEC5892C31A4F8F9581CA596341F808"/>
  </w:style>
  <w:style w:type="paragraph" w:customStyle="1" w:styleId="453892194F8541F5ADADEEF4473FABA3">
    <w:name w:val="453892194F8541F5ADADEEF4473FABA3"/>
  </w:style>
  <w:style w:type="paragraph" w:customStyle="1" w:styleId="943AAAF518E84E8981F8ABA91F4AC005">
    <w:name w:val="943AAAF518E84E8981F8ABA91F4AC005"/>
  </w:style>
  <w:style w:type="paragraph" w:customStyle="1" w:styleId="9BAD29A896B7438ABA2FDAC881A58C68">
    <w:name w:val="9BAD29A896B7438ABA2FDAC881A58C68"/>
  </w:style>
  <w:style w:type="paragraph" w:customStyle="1" w:styleId="109A5F1F38B74C51B3BE9F17BE0974E4">
    <w:name w:val="109A5F1F38B74C51B3BE9F17BE0974E4"/>
  </w:style>
  <w:style w:type="paragraph" w:customStyle="1" w:styleId="F97909280F764504B773E8EAE0BFE8EE">
    <w:name w:val="F97909280F764504B773E8EAE0BFE8EE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E017687705474A389CE8845634DE7779">
    <w:name w:val="E017687705474A389CE8845634DE7779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2A05309A9F0643B2BECB565F96D79873">
    <w:name w:val="2A05309A9F0643B2BECB565F96D79873"/>
  </w:style>
  <w:style w:type="paragraph" w:customStyle="1" w:styleId="E801D18B172746F7AC9D1B5D43263515">
    <w:name w:val="E801D18B172746F7AC9D1B5D43263515"/>
  </w:style>
  <w:style w:type="paragraph" w:customStyle="1" w:styleId="0473E940B03F472AB7DFA0FA77757F9B">
    <w:name w:val="0473E940B03F472AB7DFA0FA77757F9B"/>
  </w:style>
  <w:style w:type="paragraph" w:customStyle="1" w:styleId="BBF377303A034BA5AA41AF97E5A0D15F">
    <w:name w:val="BBF377303A034BA5AA41AF97E5A0D15F"/>
  </w:style>
  <w:style w:type="paragraph" w:customStyle="1" w:styleId="A9D225C171364CA4A978C9B2F43C2AD0">
    <w:name w:val="A9D225C171364CA4A978C9B2F43C2AD0"/>
  </w:style>
  <w:style w:type="paragraph" w:customStyle="1" w:styleId="F5BDF4F60C0042219C06D97B710D5B68">
    <w:name w:val="F5BDF4F60C0042219C06D97B710D5B68"/>
  </w:style>
  <w:style w:type="paragraph" w:customStyle="1" w:styleId="1A8042B7B5264A4C98EC06B0B9F15C9E">
    <w:name w:val="1A8042B7B5264A4C98EC06B0B9F15C9E"/>
  </w:style>
  <w:style w:type="paragraph" w:customStyle="1" w:styleId="EA336358243444C4898F01520805DDD3">
    <w:name w:val="EA336358243444C4898F01520805DDD3"/>
    <w:rsid w:val="00854B94"/>
  </w:style>
  <w:style w:type="paragraph" w:customStyle="1" w:styleId="04E7D87E520148A284C92076DDD75EDC">
    <w:name w:val="04E7D87E520148A284C92076DDD75EDC"/>
    <w:rsid w:val="00854B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2022-04-09T10:12:00Z</dcterms:created>
  <dcterms:modified xsi:type="dcterms:W3CDTF">2022-04-09T10:16:00Z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