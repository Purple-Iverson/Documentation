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1DAA" w14:textId="51C5F88D" w:rsidR="00311C59" w:rsidRDefault="00311C59" w:rsidP="00311C59">
      <w:pPr>
        <w:pStyle w:val="Title"/>
      </w:pPr>
      <w:r>
        <w:t xml:space="preserve">PURPLE INVERSON </w:t>
      </w:r>
      <w:r w:rsidR="00144662">
        <w:t>Sprint Review</w:t>
      </w:r>
      <w:r w:rsidR="00642D01">
        <w:t xml:space="preserve"> 1</w:t>
      </w:r>
    </w:p>
    <w:p w14:paraId="560AB03D" w14:textId="77777777" w:rsidR="00311C59" w:rsidRDefault="00311C59" w:rsidP="00311C59">
      <w:pPr>
        <w:pStyle w:val="Title"/>
        <w:rPr>
          <w:b w:val="0"/>
        </w:rPr>
      </w:pPr>
      <w:r>
        <w:rPr>
          <w:b w:val="0"/>
        </w:rPr>
        <w:t>Minutes</w:t>
      </w:r>
    </w:p>
    <w:p w14:paraId="7317F7D0" w14:textId="149CB15F" w:rsidR="00311C59" w:rsidRDefault="00311C59" w:rsidP="00311C59">
      <w:pPr>
        <w:pStyle w:val="Details"/>
      </w:pPr>
      <w:r>
        <w:rPr>
          <w:b/>
        </w:rPr>
        <w:t>Date</w:t>
      </w:r>
      <w:r>
        <w:t xml:space="preserve">: </w:t>
      </w:r>
      <w:r w:rsidR="00144662">
        <w:t>11</w:t>
      </w:r>
      <w:r>
        <w:t xml:space="preserve"> April 2022</w:t>
      </w:r>
    </w:p>
    <w:p w14:paraId="798AD6BA" w14:textId="0FBA8273" w:rsidR="00311C59" w:rsidRDefault="00311C59" w:rsidP="00311C59">
      <w:pPr>
        <w:pStyle w:val="Details"/>
      </w:pPr>
      <w:r>
        <w:rPr>
          <w:b/>
        </w:rPr>
        <w:t>Time</w:t>
      </w:r>
      <w:r>
        <w:t>: 1</w:t>
      </w:r>
      <w:r w:rsidR="00144662">
        <w:t>3</w:t>
      </w:r>
      <w:r>
        <w:t>:</w:t>
      </w:r>
      <w:r w:rsidR="00144662">
        <w:t>15</w:t>
      </w:r>
    </w:p>
    <w:p w14:paraId="5E5C9AA0" w14:textId="57DD0708" w:rsidR="00311C59" w:rsidRDefault="00311C59" w:rsidP="00311C59">
      <w:pPr>
        <w:pStyle w:val="Details"/>
      </w:pPr>
      <w:r>
        <w:rPr>
          <w:b/>
          <w:bCs/>
        </w:rPr>
        <w:t>Location</w:t>
      </w:r>
      <w:r>
        <w:t xml:space="preserve">: Online </w:t>
      </w:r>
      <w:r w:rsidR="00213081">
        <w:t>Microsoft Teams</w:t>
      </w:r>
    </w:p>
    <w:p w14:paraId="21A4CC1C" w14:textId="77777777" w:rsidR="00311C59" w:rsidRDefault="00EF3945" w:rsidP="00311C59">
      <w:pPr>
        <w:pStyle w:val="Heading1"/>
      </w:pPr>
      <w:sdt>
        <w:sdtPr>
          <w:alias w:val="In attendance:"/>
          <w:tag w:val="In attendance:"/>
          <w:id w:val="2116784548"/>
          <w:placeholder>
            <w:docPart w:val="EA336358243444C4898F01520805DDD3"/>
          </w:placeholder>
          <w:temporary/>
          <w:showingPlcHdr/>
        </w:sdtPr>
        <w:sdtEndPr/>
        <w:sdtContent>
          <w:r w:rsidR="00311C59">
            <w:t>In Attendance</w:t>
          </w:r>
        </w:sdtContent>
      </w:sdt>
    </w:p>
    <w:p w14:paraId="4A371BCC" w14:textId="6C1C2167" w:rsidR="00311C59" w:rsidRDefault="00311C59" w:rsidP="00311C59">
      <w:pPr>
        <w:rPr>
          <w:color w:val="000000" w:themeColor="text1"/>
        </w:rPr>
      </w:pPr>
      <w:r>
        <w:rPr>
          <w:color w:val="000000" w:themeColor="text1"/>
        </w:rPr>
        <w:t xml:space="preserve">Abigail Naicker, </w:t>
      </w:r>
      <w:proofErr w:type="spellStart"/>
      <w:r>
        <w:rPr>
          <w:color w:val="000000" w:themeColor="text1"/>
        </w:rPr>
        <w:t>Akshay</w:t>
      </w:r>
      <w:proofErr w:type="spellEnd"/>
      <w:r>
        <w:rPr>
          <w:color w:val="000000" w:themeColor="text1"/>
        </w:rPr>
        <w:t xml:space="preserve"> Makhan, </w:t>
      </w:r>
      <w:proofErr w:type="spellStart"/>
      <w:r>
        <w:rPr>
          <w:color w:val="000000" w:themeColor="text1"/>
        </w:rPr>
        <w:t>Harshan</w:t>
      </w:r>
      <w:proofErr w:type="spellEnd"/>
      <w:r>
        <w:rPr>
          <w:color w:val="000000" w:themeColor="text1"/>
        </w:rPr>
        <w:t xml:space="preserve"> Pillay, </w:t>
      </w:r>
      <w:proofErr w:type="spellStart"/>
      <w:r>
        <w:rPr>
          <w:color w:val="000000" w:themeColor="text1"/>
        </w:rPr>
        <w:t>Navin</w:t>
      </w:r>
      <w:proofErr w:type="spellEnd"/>
      <w:r>
        <w:rPr>
          <w:color w:val="000000" w:themeColor="text1"/>
        </w:rPr>
        <w:t xml:space="preserve"> Philip, </w:t>
      </w:r>
      <w:proofErr w:type="spellStart"/>
      <w:r>
        <w:rPr>
          <w:color w:val="000000" w:themeColor="text1"/>
        </w:rPr>
        <w:t>Seshnie</w:t>
      </w:r>
      <w:proofErr w:type="spellEnd"/>
      <w:r>
        <w:rPr>
          <w:color w:val="000000" w:themeColor="text1"/>
        </w:rPr>
        <w:t xml:space="preserve"> Naidoo, James Thackeray, Gabriel </w:t>
      </w:r>
      <w:proofErr w:type="spellStart"/>
      <w:r>
        <w:rPr>
          <w:color w:val="000000" w:themeColor="text1"/>
        </w:rPr>
        <w:t>Nkole</w:t>
      </w:r>
      <w:proofErr w:type="spellEnd"/>
      <w:r>
        <w:rPr>
          <w:color w:val="000000" w:themeColor="text1"/>
        </w:rPr>
        <w:t xml:space="preserve">, Tasneem Francisco, Que Sera </w:t>
      </w:r>
      <w:proofErr w:type="spellStart"/>
      <w:r>
        <w:rPr>
          <w:color w:val="000000" w:themeColor="text1"/>
        </w:rPr>
        <w:t>Subramoney</w:t>
      </w:r>
      <w:proofErr w:type="spellEnd"/>
      <w:r w:rsidR="00701530">
        <w:rPr>
          <w:color w:val="000000" w:themeColor="text1"/>
        </w:rPr>
        <w:t xml:space="preserve">, </w:t>
      </w:r>
      <w:proofErr w:type="spellStart"/>
      <w:r w:rsidR="00701530">
        <w:rPr>
          <w:color w:val="000000" w:themeColor="text1"/>
        </w:rPr>
        <w:t>Derrin</w:t>
      </w:r>
      <w:proofErr w:type="spellEnd"/>
      <w:r w:rsidR="00701530">
        <w:rPr>
          <w:color w:val="000000" w:themeColor="text1"/>
        </w:rPr>
        <w:t xml:space="preserve"> Naidoo (Intern)</w:t>
      </w:r>
    </w:p>
    <w:p w14:paraId="3F3241D8" w14:textId="27087771" w:rsidR="00311C59" w:rsidRDefault="00311C59" w:rsidP="00311C59">
      <w:pPr>
        <w:pStyle w:val="Heading1"/>
      </w:pPr>
      <w:r>
        <w:t>Meeting Agenda</w:t>
      </w:r>
    </w:p>
    <w:p w14:paraId="71411298" w14:textId="1D397E4C" w:rsidR="002E7478" w:rsidRDefault="00283397" w:rsidP="00DB22B2">
      <w:pPr>
        <w:pStyle w:val="ListParagraph"/>
        <w:numPr>
          <w:ilvl w:val="0"/>
          <w:numId w:val="6"/>
        </w:numPr>
      </w:pPr>
      <w:r>
        <w:t>Demonstration of the system</w:t>
      </w:r>
      <w:r w:rsidR="00712E59">
        <w:t xml:space="preserve"> </w:t>
      </w:r>
    </w:p>
    <w:p w14:paraId="1F446DF3" w14:textId="05F48591" w:rsidR="00692BBE" w:rsidRDefault="00712E59" w:rsidP="00692BBE">
      <w:pPr>
        <w:pStyle w:val="ListParagraph"/>
        <w:numPr>
          <w:ilvl w:val="0"/>
          <w:numId w:val="6"/>
        </w:numPr>
      </w:pPr>
      <w:r>
        <w:t>UI Demonstrated</w:t>
      </w:r>
      <w:r w:rsidR="00692BBE">
        <w:t xml:space="preserve"> (Welcome and login and sign up)</w:t>
      </w:r>
    </w:p>
    <w:p w14:paraId="24408A19" w14:textId="77777777" w:rsidR="008217EA" w:rsidRDefault="000543EE" w:rsidP="00692BBE">
      <w:pPr>
        <w:pStyle w:val="ListParagraph"/>
        <w:numPr>
          <w:ilvl w:val="0"/>
          <w:numId w:val="6"/>
        </w:numPr>
      </w:pPr>
      <w:r>
        <w:t xml:space="preserve">Comment from </w:t>
      </w:r>
      <w:proofErr w:type="spellStart"/>
      <w:r>
        <w:t>Derrin</w:t>
      </w:r>
      <w:proofErr w:type="spellEnd"/>
      <w:r>
        <w:t xml:space="preserve">: </w:t>
      </w:r>
    </w:p>
    <w:p w14:paraId="036DFB11" w14:textId="5C60D05C" w:rsidR="008217EA" w:rsidRDefault="008A0AFF" w:rsidP="008217EA">
      <w:pPr>
        <w:pStyle w:val="ListParagraph"/>
        <w:numPr>
          <w:ilvl w:val="1"/>
          <w:numId w:val="6"/>
        </w:numPr>
      </w:pPr>
      <w:r>
        <w:t>Very good sprint</w:t>
      </w:r>
      <w:r w:rsidR="00CA2E4C">
        <w:t>, able to import QTI into database (essay questions so far and will extend)</w:t>
      </w:r>
    </w:p>
    <w:p w14:paraId="09263823" w14:textId="2F695B16" w:rsidR="008217EA" w:rsidRDefault="008217EA" w:rsidP="008217EA">
      <w:pPr>
        <w:pStyle w:val="ListParagraph"/>
        <w:numPr>
          <w:ilvl w:val="0"/>
          <w:numId w:val="6"/>
        </w:numPr>
      </w:pPr>
      <w:r>
        <w:t>Sprint 2:</w:t>
      </w:r>
    </w:p>
    <w:p w14:paraId="77D82D8F" w14:textId="770C980C" w:rsidR="008217EA" w:rsidRDefault="008217EA" w:rsidP="008217EA">
      <w:pPr>
        <w:pStyle w:val="ListParagraph"/>
        <w:numPr>
          <w:ilvl w:val="1"/>
          <w:numId w:val="6"/>
        </w:numPr>
      </w:pPr>
      <w:r>
        <w:t xml:space="preserve">Track the user activity on the system </w:t>
      </w:r>
    </w:p>
    <w:p w14:paraId="3931FDD2" w14:textId="76BCA7E9" w:rsidR="008217EA" w:rsidRDefault="008217EA" w:rsidP="008217EA">
      <w:pPr>
        <w:pStyle w:val="ListParagraph"/>
        <w:numPr>
          <w:ilvl w:val="2"/>
          <w:numId w:val="6"/>
        </w:numPr>
      </w:pPr>
      <w:r>
        <w:t>Track viewing, importing, exporting, and creating new questions</w:t>
      </w:r>
    </w:p>
    <w:p w14:paraId="7684CA97" w14:textId="3E829DCA" w:rsidR="008217EA" w:rsidRDefault="008217EA" w:rsidP="008217EA">
      <w:pPr>
        <w:pStyle w:val="ListParagraph"/>
        <w:numPr>
          <w:ilvl w:val="2"/>
          <w:numId w:val="6"/>
        </w:numPr>
      </w:pPr>
      <w:r>
        <w:t>View it has a record</w:t>
      </w:r>
    </w:p>
    <w:p w14:paraId="33EC29DF" w14:textId="409C2A8B" w:rsidR="008217EA" w:rsidRDefault="008217EA" w:rsidP="008217EA">
      <w:pPr>
        <w:pStyle w:val="ListParagraph"/>
        <w:numPr>
          <w:ilvl w:val="1"/>
          <w:numId w:val="6"/>
        </w:numPr>
      </w:pPr>
      <w:r>
        <w:t>Import Functionality for different formats of questions</w:t>
      </w:r>
    </w:p>
    <w:p w14:paraId="4218F8E1" w14:textId="0011DE80" w:rsidR="008217EA" w:rsidRDefault="008217EA" w:rsidP="008217EA">
      <w:pPr>
        <w:pStyle w:val="ListParagraph"/>
        <w:numPr>
          <w:ilvl w:val="2"/>
          <w:numId w:val="6"/>
        </w:numPr>
      </w:pPr>
      <w:r>
        <w:t>Multiple choice questions</w:t>
      </w:r>
    </w:p>
    <w:p w14:paraId="48918D25" w14:textId="0E4C3421" w:rsidR="008217EA" w:rsidRDefault="008217EA" w:rsidP="008217EA">
      <w:pPr>
        <w:pStyle w:val="ListParagraph"/>
        <w:numPr>
          <w:ilvl w:val="2"/>
          <w:numId w:val="6"/>
        </w:numPr>
      </w:pPr>
      <w:r>
        <w:t>Fill in the blank questions</w:t>
      </w:r>
    </w:p>
    <w:p w14:paraId="1C78912F" w14:textId="369EA74C" w:rsidR="008217EA" w:rsidRDefault="008217EA" w:rsidP="008217EA">
      <w:pPr>
        <w:pStyle w:val="ListParagraph"/>
        <w:numPr>
          <w:ilvl w:val="1"/>
          <w:numId w:val="6"/>
        </w:numPr>
      </w:pPr>
      <w:r>
        <w:t xml:space="preserve">Peer review </w:t>
      </w:r>
    </w:p>
    <w:p w14:paraId="3D4C645C" w14:textId="273FF053" w:rsidR="008217EA" w:rsidRDefault="008217EA" w:rsidP="008217EA">
      <w:pPr>
        <w:pStyle w:val="ListParagraph"/>
        <w:numPr>
          <w:ilvl w:val="2"/>
          <w:numId w:val="6"/>
        </w:numPr>
      </w:pPr>
      <w:r>
        <w:t>After someone import or view questions, they can like or dislike the question</w:t>
      </w:r>
    </w:p>
    <w:p w14:paraId="5AF3714C" w14:textId="49FD873F" w:rsidR="00D144E1" w:rsidRDefault="00D144E1" w:rsidP="00D144E1">
      <w:pPr>
        <w:pStyle w:val="ListParagraph"/>
        <w:numPr>
          <w:ilvl w:val="0"/>
          <w:numId w:val="6"/>
        </w:numPr>
      </w:pPr>
      <w:r>
        <w:t>Link to meeting</w:t>
      </w:r>
    </w:p>
    <w:p w14:paraId="2730D0D9" w14:textId="77777777" w:rsidR="00D144E1" w:rsidRPr="00E10A8E" w:rsidRDefault="00D144E1" w:rsidP="00D144E1">
      <w:pPr>
        <w:pStyle w:val="ListParagraph"/>
        <w:numPr>
          <w:ilvl w:val="1"/>
          <w:numId w:val="6"/>
        </w:numPr>
      </w:pPr>
      <w:r w:rsidRPr="008217EA">
        <w:t>https://witscloud.sharepoint.com/sites/QBMS/Shared%20Documents/General/Recordings/Meeting%20in%20_General_-20220411_132038-Meeting%20Recording.mp4?web=1</w:t>
      </w:r>
    </w:p>
    <w:p w14:paraId="1E3A4E3C" w14:textId="77777777" w:rsidR="00D144E1" w:rsidRDefault="00D144E1" w:rsidP="00D144E1">
      <w:pPr>
        <w:pStyle w:val="ListParagraph"/>
        <w:ind w:left="2160"/>
      </w:pPr>
    </w:p>
    <w:p w14:paraId="0D16ACE3" w14:textId="77777777" w:rsidR="00311C59" w:rsidRDefault="00EF3945" w:rsidP="00311C59">
      <w:sdt>
        <w:sdtPr>
          <w:alias w:val="Next meeting:"/>
          <w:tag w:val="Next meeting:"/>
          <w:id w:val="-1524860034"/>
          <w:placeholder>
            <w:docPart w:val="04E7D87E520148A284C92076DDD75EDC"/>
          </w:placeholder>
          <w:temporary/>
          <w:showingPlcHdr/>
        </w:sdtPr>
        <w:sdtEndPr/>
        <w:sdtContent>
          <w:r w:rsidR="00311C59">
            <w:rPr>
              <w:rFonts w:asciiTheme="majorHAnsi" w:hAnsiTheme="majorHAnsi"/>
              <w:sz w:val="30"/>
              <w:szCs w:val="30"/>
            </w:rPr>
            <w:t>Next Meeting</w:t>
          </w:r>
        </w:sdtContent>
      </w:sdt>
    </w:p>
    <w:p w14:paraId="316070A3" w14:textId="52A6D2F0" w:rsidR="00CA6B4F" w:rsidRDefault="00E10A8E" w:rsidP="00CA6B4F">
      <w:pPr>
        <w:rPr>
          <w:color w:val="000000" w:themeColor="text1"/>
        </w:rPr>
      </w:pPr>
      <w:r>
        <w:rPr>
          <w:color w:val="000000" w:themeColor="text1"/>
        </w:rPr>
        <w:t xml:space="preserve">Sprint </w:t>
      </w:r>
      <w:r w:rsidR="001511E4">
        <w:rPr>
          <w:color w:val="000000" w:themeColor="text1"/>
        </w:rPr>
        <w:t>Retrospective</w:t>
      </w:r>
      <w:r>
        <w:rPr>
          <w:color w:val="000000" w:themeColor="text1"/>
        </w:rPr>
        <w:t xml:space="preserve"> for Sprint 2</w:t>
      </w:r>
    </w:p>
    <w:p w14:paraId="11417896" w14:textId="614E6B6A" w:rsidR="00FC6EA7" w:rsidRPr="00CA6B4F" w:rsidRDefault="00FC6EA7" w:rsidP="00CA6B4F">
      <w:pPr>
        <w:rPr>
          <w:color w:val="000000" w:themeColor="text1"/>
        </w:rPr>
      </w:pPr>
      <w:r>
        <w:rPr>
          <w:color w:val="000000" w:themeColor="text1"/>
        </w:rPr>
        <w:t>13 April 2022</w:t>
      </w:r>
    </w:p>
    <w:sectPr w:rsidR="00FC6EA7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7B84" w14:textId="77777777" w:rsidR="00EF3945" w:rsidRDefault="00EF3945">
      <w:pPr>
        <w:spacing w:after="0" w:line="240" w:lineRule="auto"/>
      </w:pPr>
      <w:r>
        <w:separator/>
      </w:r>
    </w:p>
  </w:endnote>
  <w:endnote w:type="continuationSeparator" w:id="0">
    <w:p w14:paraId="374D1255" w14:textId="77777777" w:rsidR="00EF3945" w:rsidRDefault="00EF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E1F8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8645" w14:textId="77777777" w:rsidR="00EF3945" w:rsidRDefault="00EF3945">
      <w:pPr>
        <w:spacing w:after="0" w:line="240" w:lineRule="auto"/>
      </w:pPr>
      <w:r>
        <w:separator/>
      </w:r>
    </w:p>
  </w:footnote>
  <w:footnote w:type="continuationSeparator" w:id="0">
    <w:p w14:paraId="77CC2427" w14:textId="77777777" w:rsidR="00EF3945" w:rsidRDefault="00EF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E2C4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B86DB3" wp14:editId="78550C6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5AFCE2EF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F05373"/>
    <w:multiLevelType w:val="hybridMultilevel"/>
    <w:tmpl w:val="91D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75822"/>
    <w:multiLevelType w:val="hybridMultilevel"/>
    <w:tmpl w:val="C7F80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C80503"/>
    <w:multiLevelType w:val="hybridMultilevel"/>
    <w:tmpl w:val="DE8C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88538">
    <w:abstractNumId w:val="0"/>
  </w:num>
  <w:num w:numId="2" w16cid:durableId="738556097">
    <w:abstractNumId w:val="2"/>
  </w:num>
  <w:num w:numId="3" w16cid:durableId="733622409">
    <w:abstractNumId w:val="5"/>
  </w:num>
  <w:num w:numId="4" w16cid:durableId="1302810259">
    <w:abstractNumId w:val="1"/>
  </w:num>
  <w:num w:numId="5" w16cid:durableId="204877469">
    <w:abstractNumId w:val="4"/>
  </w:num>
  <w:num w:numId="6" w16cid:durableId="169661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59"/>
    <w:rsid w:val="0001495E"/>
    <w:rsid w:val="0001626D"/>
    <w:rsid w:val="00035454"/>
    <w:rsid w:val="000543EE"/>
    <w:rsid w:val="00144662"/>
    <w:rsid w:val="001511E4"/>
    <w:rsid w:val="00207A0C"/>
    <w:rsid w:val="00213081"/>
    <w:rsid w:val="00283397"/>
    <w:rsid w:val="002E0B9C"/>
    <w:rsid w:val="002E6287"/>
    <w:rsid w:val="002E628A"/>
    <w:rsid w:val="002E7478"/>
    <w:rsid w:val="00303AE1"/>
    <w:rsid w:val="00311C59"/>
    <w:rsid w:val="003949BD"/>
    <w:rsid w:val="00434156"/>
    <w:rsid w:val="004A441F"/>
    <w:rsid w:val="004D61A7"/>
    <w:rsid w:val="00524B92"/>
    <w:rsid w:val="00534F16"/>
    <w:rsid w:val="00560F76"/>
    <w:rsid w:val="00591FFE"/>
    <w:rsid w:val="006215C9"/>
    <w:rsid w:val="00642D01"/>
    <w:rsid w:val="00692BBE"/>
    <w:rsid w:val="006B7784"/>
    <w:rsid w:val="006E4D8B"/>
    <w:rsid w:val="006F16F0"/>
    <w:rsid w:val="00701530"/>
    <w:rsid w:val="00712E59"/>
    <w:rsid w:val="007520BE"/>
    <w:rsid w:val="00761CCB"/>
    <w:rsid w:val="008217EA"/>
    <w:rsid w:val="008A0AFF"/>
    <w:rsid w:val="00A448C1"/>
    <w:rsid w:val="00AA7AA0"/>
    <w:rsid w:val="00AB4981"/>
    <w:rsid w:val="00AD20E5"/>
    <w:rsid w:val="00B35EFA"/>
    <w:rsid w:val="00B43495"/>
    <w:rsid w:val="00B70211"/>
    <w:rsid w:val="00CA2E4C"/>
    <w:rsid w:val="00CA6B4F"/>
    <w:rsid w:val="00D144E1"/>
    <w:rsid w:val="00D2721F"/>
    <w:rsid w:val="00DA4A43"/>
    <w:rsid w:val="00DA5BEB"/>
    <w:rsid w:val="00DB22B2"/>
    <w:rsid w:val="00DE395C"/>
    <w:rsid w:val="00E10A8E"/>
    <w:rsid w:val="00E2411A"/>
    <w:rsid w:val="00E37225"/>
    <w:rsid w:val="00E51439"/>
    <w:rsid w:val="00EF36A5"/>
    <w:rsid w:val="00EF3945"/>
    <w:rsid w:val="00F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23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11C59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31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n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336358243444C4898F01520805D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B908-96B4-4FE7-9005-8E82CBD097A7}"/>
      </w:docPartPr>
      <w:docPartBody>
        <w:p w:rsidR="006D5458" w:rsidRDefault="00854B94" w:rsidP="00854B94">
          <w:pPr>
            <w:pStyle w:val="EA336358243444C4898F01520805DDD3"/>
          </w:pPr>
          <w:r>
            <w:t>In Attendance</w:t>
          </w:r>
        </w:p>
      </w:docPartBody>
    </w:docPart>
    <w:docPart>
      <w:docPartPr>
        <w:name w:val="04E7D87E520148A284C92076DDD75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2CB1A-0286-4009-B0B7-81792C799A01}"/>
      </w:docPartPr>
      <w:docPartBody>
        <w:p w:rsidR="006D5458" w:rsidRDefault="00854B94" w:rsidP="00854B94">
          <w:pPr>
            <w:pStyle w:val="04E7D87E520148A284C92076DDD75EDC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84266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94"/>
    <w:rsid w:val="004A0DCA"/>
    <w:rsid w:val="006D5458"/>
    <w:rsid w:val="00854B94"/>
    <w:rsid w:val="00B340F8"/>
    <w:rsid w:val="00F1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EA336358243444C4898F01520805DDD3">
    <w:name w:val="EA336358243444C4898F01520805DDD3"/>
    <w:rsid w:val="00854B94"/>
  </w:style>
  <w:style w:type="paragraph" w:customStyle="1" w:styleId="04E7D87E520148A284C92076DDD75EDC">
    <w:name w:val="04E7D87E520148A284C92076DDD75EDC"/>
    <w:rsid w:val="00854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2022-04-09T10:12:00Z</dcterms:created>
  <dcterms:modified xsi:type="dcterms:W3CDTF">2022-04-11T11:57:00Z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